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F4D5" w14:textId="5E29350C" w:rsidR="0044622D" w:rsidRDefault="00463C92" w:rsidP="00824168">
      <w:pPr>
        <w:pStyle w:val="AIETitle"/>
      </w:pPr>
      <w:r>
        <w:t>Introduction to C</w:t>
      </w:r>
      <w:r w:rsidR="00866343">
        <w:t>++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486"/>
        <w:gridCol w:w="6723"/>
      </w:tblGrid>
      <w:tr w:rsidR="000003E3" w14:paraId="3039120E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21E38384" w14:textId="77163804" w:rsidR="000003E3" w:rsidRPr="00A4234F" w:rsidRDefault="000003E3" w:rsidP="004E1894">
            <w:pPr>
              <w:spacing w:before="60" w:after="60"/>
            </w:pPr>
            <w:r w:rsidRPr="008F1A0E">
              <w:rPr>
                <w:b/>
                <w:bCs/>
              </w:rPr>
              <w:t>Assessment Task Number:</w:t>
            </w:r>
            <w:r>
              <w:t xml:space="preserve"> Part </w:t>
            </w:r>
            <w:r w:rsidR="0056681C">
              <w:t>2</w:t>
            </w:r>
            <w:r>
              <w:t xml:space="preserve"> – </w:t>
            </w:r>
            <w:r w:rsidR="0056681C">
              <w:t>Debugging Problems</w:t>
            </w:r>
          </w:p>
        </w:tc>
      </w:tr>
      <w:tr w:rsidR="000003E3" w14:paraId="7719F0A9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04DCA603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Code(s):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1FD986ED" w14:textId="77777777" w:rsidR="000003E3" w:rsidRPr="0013064C" w:rsidRDefault="000003E3" w:rsidP="004E1894">
            <w:pPr>
              <w:spacing w:before="60" w:after="60"/>
            </w:pPr>
            <w:r>
              <w:rPr>
                <w:b/>
                <w:bCs/>
              </w:rPr>
              <w:t>Unit Title(s):</w:t>
            </w:r>
          </w:p>
        </w:tc>
      </w:tr>
      <w:tr w:rsidR="00CF5C0E" w14:paraId="6956AD38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93276EF" w14:textId="3AE9B72D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ICTPRG443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0098C42" w14:textId="2E69C09D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Apply intermediate programming skills in different languages</w:t>
            </w:r>
          </w:p>
        </w:tc>
      </w:tr>
      <w:tr w:rsidR="00CF5C0E" w14:paraId="7681A932" w14:textId="77777777" w:rsidTr="007C0AC8">
        <w:tc>
          <w:tcPr>
            <w:tcW w:w="2486" w:type="dxa"/>
            <w:shd w:val="clear" w:color="auto" w:fill="F2F2F2" w:themeFill="background1" w:themeFillShade="F2"/>
          </w:tcPr>
          <w:p w14:paraId="3D40371A" w14:textId="1F959842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822BBA">
              <w:t>ICTICT449</w:t>
            </w:r>
          </w:p>
        </w:tc>
        <w:tc>
          <w:tcPr>
            <w:tcW w:w="6723" w:type="dxa"/>
            <w:shd w:val="clear" w:color="auto" w:fill="F2F2F2" w:themeFill="background1" w:themeFillShade="F2"/>
          </w:tcPr>
          <w:p w14:paraId="638EC0A7" w14:textId="75E47EB8" w:rsidR="00CF5C0E" w:rsidRDefault="00CF5C0E" w:rsidP="00CF5C0E">
            <w:pPr>
              <w:spacing w:before="60" w:after="60"/>
              <w:rPr>
                <w:b/>
                <w:bCs/>
              </w:rPr>
            </w:pPr>
            <w:r w:rsidRPr="00D1654D">
              <w:t>Use version control systems in development environments</w:t>
            </w:r>
          </w:p>
        </w:tc>
      </w:tr>
      <w:tr w:rsidR="000003E3" w14:paraId="6072070A" w14:textId="77777777" w:rsidTr="007C0AC8">
        <w:tc>
          <w:tcPr>
            <w:tcW w:w="9209" w:type="dxa"/>
            <w:gridSpan w:val="2"/>
            <w:shd w:val="clear" w:color="auto" w:fill="F2F2F2" w:themeFill="background1" w:themeFillShade="F2"/>
          </w:tcPr>
          <w:p w14:paraId="3A0156F7" w14:textId="44006CBA" w:rsidR="000003E3" w:rsidRPr="0041217A" w:rsidRDefault="000003E3" w:rsidP="004E1894">
            <w:pPr>
              <w:spacing w:before="60" w:after="60"/>
              <w:rPr>
                <w:b/>
                <w:bCs/>
              </w:rPr>
            </w:pPr>
            <w:r w:rsidRPr="0041217A">
              <w:rPr>
                <w:b/>
                <w:bCs/>
              </w:rPr>
              <w:t xml:space="preserve">Instructions to </w:t>
            </w:r>
            <w:r w:rsidR="00952CFE">
              <w:rPr>
                <w:b/>
                <w:bCs/>
              </w:rPr>
              <w:t>Learners:</w:t>
            </w:r>
          </w:p>
        </w:tc>
      </w:tr>
    </w:tbl>
    <w:p w14:paraId="5F58060B" w14:textId="4EECB21B" w:rsidR="00952CFE" w:rsidRDefault="00952CFE"/>
    <w:p w14:paraId="5743F343" w14:textId="77777777" w:rsidR="003F5C47" w:rsidRDefault="003F5C47" w:rsidP="003F5C47">
      <w:pPr>
        <w:spacing w:before="60" w:after="60"/>
      </w:pPr>
      <w:r>
        <w:t>Download the student samples GitHub repository containing the project to debug from GitHub:</w:t>
      </w:r>
    </w:p>
    <w:p w14:paraId="64D8299A" w14:textId="77777777" w:rsidR="003F5C47" w:rsidRDefault="00476284" w:rsidP="003F5C47">
      <w:pPr>
        <w:spacing w:before="60" w:after="60"/>
      </w:pPr>
      <w:hyperlink r:id="rId11" w:history="1">
        <w:r w:rsidR="003F5C47" w:rsidRPr="005E35FB">
          <w:rPr>
            <w:rStyle w:val="Hyperlink"/>
          </w:rPr>
          <w:t>https://github.com/AcademyOfInteractiveEntertainment/AIEYear1Samples</w:t>
        </w:r>
      </w:hyperlink>
      <w:r w:rsidR="003F5C47">
        <w:t xml:space="preserve"> </w:t>
      </w:r>
    </w:p>
    <w:p w14:paraId="53C0F819" w14:textId="77777777" w:rsidR="003F5C47" w:rsidRDefault="003F5C47" w:rsidP="003F5C47">
      <w:pPr>
        <w:spacing w:before="60" w:after="60"/>
        <w:rPr>
          <w:lang w:val="en-US"/>
        </w:rPr>
      </w:pPr>
    </w:p>
    <w:p w14:paraId="2CFABA4A" w14:textId="77777777" w:rsidR="003F5C47" w:rsidRDefault="003F5C47" w:rsidP="003F5C47">
      <w:pPr>
        <w:spacing w:after="120"/>
        <w:rPr>
          <w:rFonts w:cstheme="majorHAnsi"/>
        </w:rPr>
      </w:pPr>
      <w:r>
        <w:rPr>
          <w:rFonts w:cstheme="majorHAnsi"/>
        </w:rPr>
        <w:t>You have received the following email from your supervisor:</w:t>
      </w:r>
    </w:p>
    <w:p w14:paraId="29C96F3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Hi,</w:t>
      </w:r>
    </w:p>
    <w:p w14:paraId="2FBD6681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I have a problem with a bit of code one of the other interns has made.</w:t>
      </w:r>
    </w:p>
    <w:p w14:paraId="1012398F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 designers wanted a simple program to let them double-check the NPC data stored in the game’s data file.</w:t>
      </w:r>
    </w:p>
    <w:p w14:paraId="2636DC7F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In the </w:t>
      </w:r>
      <w:r>
        <w:rPr>
          <w:rFonts w:cstheme="majorHAnsi"/>
          <w:i/>
          <w:iCs/>
        </w:rPr>
        <w:t>AIEYear1Samples</w:t>
      </w:r>
      <w:r>
        <w:rPr>
          <w:rFonts w:cstheme="majorHAnsi"/>
        </w:rPr>
        <w:t xml:space="preserve"> </w:t>
      </w:r>
      <w:proofErr w:type="spellStart"/>
      <w:r>
        <w:rPr>
          <w:rFonts w:cstheme="majorHAnsi"/>
        </w:rPr>
        <w:t>git</w:t>
      </w:r>
      <w:proofErr w:type="spellEnd"/>
      <w:r>
        <w:rPr>
          <w:rFonts w:cstheme="majorHAnsi"/>
        </w:rPr>
        <w:t xml:space="preserve"> repo you’ll find the project </w:t>
      </w:r>
      <w:proofErr w:type="spellStart"/>
      <w:r w:rsidRPr="00C31163">
        <w:rPr>
          <w:rFonts w:cstheme="majorHAnsi"/>
          <w:i/>
          <w:iCs/>
        </w:rPr>
        <w:t>IntroCPP_BinaryFileIO_NPCData</w:t>
      </w:r>
      <w:proofErr w:type="spellEnd"/>
      <w:r>
        <w:rPr>
          <w:rFonts w:cstheme="majorHAnsi"/>
        </w:rPr>
        <w:t>.</w:t>
      </w:r>
    </w:p>
    <w:p w14:paraId="21B5BACC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There are a few problems I have with this program:</w:t>
      </w:r>
    </w:p>
    <w:p w14:paraId="53CBE299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 w:rsidRPr="002530C9">
        <w:rPr>
          <w:rFonts w:cstheme="majorHAnsi"/>
        </w:rPr>
        <w:t xml:space="preserve">The </w:t>
      </w:r>
      <w:r>
        <w:rPr>
          <w:rFonts w:cstheme="majorHAnsi"/>
        </w:rPr>
        <w:t xml:space="preserve">designers tell me when they run this program on their real data files it takes way too long to load. </w:t>
      </w:r>
      <w:r>
        <w:rPr>
          <w:rFonts w:cstheme="majorHAnsi"/>
        </w:rPr>
        <w:br/>
        <w:t>It seems the program reads the whole data file and stores the whole thing in memory – this is bad!</w:t>
      </w:r>
      <w:r>
        <w:rPr>
          <w:rFonts w:cstheme="majorHAnsi"/>
        </w:rPr>
        <w:br/>
        <w:t>I need it to only load the current record. You’ll need to create a random-access algorithm to jump directly to the required record. DON’T sequentially read the file!</w:t>
      </w:r>
    </w:p>
    <w:p w14:paraId="4FC0F427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For some reason the NPC’s name isn’t being read in correctly. Can you fix this?</w:t>
      </w:r>
    </w:p>
    <w:p w14:paraId="38635D93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I get a crash when pressing the right arrow to go the next record while I’m on the last one (there are only 5 records in the sample file).</w:t>
      </w:r>
    </w:p>
    <w:p w14:paraId="5709AF56" w14:textId="77777777" w:rsidR="003F5C4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And finally, the most annoying thing is the whole program has no comments! Please add comments so the next intern knows what they’re doing.</w:t>
      </w:r>
    </w:p>
    <w:p w14:paraId="29985567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 xml:space="preserve">When you’re done with your fixes, I want you to really </w:t>
      </w:r>
      <w:r>
        <w:rPr>
          <w:rFonts w:cstheme="majorHAnsi"/>
          <w:i/>
          <w:iCs/>
        </w:rPr>
        <w:t>TEST</w:t>
      </w:r>
      <w:r>
        <w:rPr>
          <w:rFonts w:cstheme="majorHAnsi"/>
        </w:rPr>
        <w:t xml:space="preserve"> your work. Give me a brief report of how you tested your work – including what tests you ran and their results (I’m expecting at least 3 or 4 tests).</w:t>
      </w:r>
    </w:p>
    <w:p w14:paraId="54111E1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lastRenderedPageBreak/>
        <w:t>I also need to make sure you know what you’re doing in Visual Studio, so give me a few screenshots of you using the debugger. Show me:</w:t>
      </w:r>
    </w:p>
    <w:p w14:paraId="2FBD4C9A" w14:textId="77777777" w:rsidR="003F5C47" w:rsidRPr="00FF0407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 xml:space="preserve">Some </w:t>
      </w:r>
      <w:r w:rsidRPr="00FF0407">
        <w:rPr>
          <w:rFonts w:cstheme="majorHAnsi"/>
        </w:rPr>
        <w:t>breakpoints</w:t>
      </w:r>
      <w:r>
        <w:rPr>
          <w:rFonts w:cstheme="majorHAnsi"/>
        </w:rPr>
        <w:t xml:space="preserve"> you’ve placed in the code, </w:t>
      </w:r>
    </w:p>
    <w:p w14:paraId="0C307269" w14:textId="77777777" w:rsidR="003F5C47" w:rsidRPr="00F56D7B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>
        <w:rPr>
          <w:rFonts w:cstheme="majorHAnsi"/>
        </w:rPr>
        <w:t>Some auto and custom watch variables displayed while debugging, and</w:t>
      </w:r>
    </w:p>
    <w:p w14:paraId="39A1DE0B" w14:textId="77777777" w:rsidR="003F5C47" w:rsidRPr="00B678AB" w:rsidRDefault="003F5C47" w:rsidP="003F5C47">
      <w:pPr>
        <w:pStyle w:val="ListParagraph"/>
        <w:numPr>
          <w:ilvl w:val="2"/>
          <w:numId w:val="13"/>
        </w:numPr>
        <w:spacing w:after="120"/>
        <w:rPr>
          <w:rFonts w:cstheme="majorHAnsi"/>
        </w:rPr>
      </w:pPr>
      <w:r w:rsidRPr="00B678AB">
        <w:rPr>
          <w:rFonts w:cstheme="majorHAnsi"/>
        </w:rPr>
        <w:t xml:space="preserve">The </w:t>
      </w:r>
      <w:proofErr w:type="spellStart"/>
      <w:r w:rsidRPr="00B678AB">
        <w:rPr>
          <w:rFonts w:cstheme="majorHAnsi"/>
        </w:rPr>
        <w:t>callstack</w:t>
      </w:r>
      <w:proofErr w:type="spellEnd"/>
      <w:r w:rsidRPr="00B678AB">
        <w:rPr>
          <w:rFonts w:cstheme="majorHAnsi"/>
        </w:rPr>
        <w:t xml:space="preserve"> while you</w:t>
      </w:r>
      <w:r>
        <w:rPr>
          <w:rFonts w:cstheme="majorHAnsi"/>
        </w:rPr>
        <w:t>’</w:t>
      </w:r>
      <w:r w:rsidRPr="00B678AB">
        <w:rPr>
          <w:rFonts w:cstheme="majorHAnsi"/>
        </w:rPr>
        <w:t>r</w:t>
      </w:r>
      <w:r>
        <w:rPr>
          <w:rFonts w:cstheme="majorHAnsi"/>
        </w:rPr>
        <w:t>e</w:t>
      </w:r>
      <w:r w:rsidRPr="00B678AB">
        <w:rPr>
          <w:rFonts w:cstheme="majorHAnsi"/>
        </w:rPr>
        <w:t xml:space="preserve"> debugging the program</w:t>
      </w:r>
    </w:p>
    <w:p w14:paraId="11D012CE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Oh, and tell me the keyboard shortcuts for stepping through code in the debugger.</w:t>
      </w:r>
    </w:p>
    <w:p w14:paraId="766E3543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Do a good job and I’ll recommend you to the boss!</w:t>
      </w:r>
    </w:p>
    <w:p w14:paraId="7CFE2FAA" w14:textId="77777777" w:rsidR="003F5C47" w:rsidRDefault="003F5C47" w:rsidP="003F5C47">
      <w:pPr>
        <w:spacing w:after="120"/>
        <w:ind w:left="720"/>
        <w:rPr>
          <w:rFonts w:cstheme="majorHAnsi"/>
        </w:rPr>
      </w:pPr>
      <w:r>
        <w:rPr>
          <w:rFonts w:cstheme="majorHAnsi"/>
        </w:rPr>
        <w:t>Cheers,</w:t>
      </w:r>
      <w:r>
        <w:rPr>
          <w:rFonts w:cstheme="majorHAnsi"/>
        </w:rPr>
        <w:br/>
        <w:t>Sam</w:t>
      </w:r>
    </w:p>
    <w:p w14:paraId="3E77955A" w14:textId="77777777" w:rsidR="003F5C47" w:rsidRPr="0042344E" w:rsidRDefault="003F5C47" w:rsidP="003F5C47">
      <w:pPr>
        <w:spacing w:after="120"/>
        <w:ind w:left="720"/>
        <w:rPr>
          <w:rFonts w:cstheme="majorHAnsi"/>
        </w:rPr>
      </w:pPr>
    </w:p>
    <w:p w14:paraId="6979950A" w14:textId="0CA97CA2" w:rsidR="00952CFE" w:rsidRDefault="003F5C47" w:rsidP="003F5C47">
      <w:r>
        <w:rPr>
          <w:rFonts w:cstheme="majorHAnsi"/>
        </w:rPr>
        <w:t xml:space="preserve">Fix the problems described in the email above. Your final program must resolve all </w:t>
      </w:r>
      <w:proofErr w:type="gramStart"/>
      <w:r>
        <w:rPr>
          <w:rFonts w:cstheme="majorHAnsi"/>
        </w:rPr>
        <w:t>bugs, and</w:t>
      </w:r>
      <w:proofErr w:type="gramEnd"/>
      <w:r>
        <w:rPr>
          <w:rFonts w:cstheme="majorHAnsi"/>
        </w:rPr>
        <w:t xml:space="preserve"> use a random-access algorithm to read and load a single record at a time from the data file.</w:t>
      </w:r>
    </w:p>
    <w:p w14:paraId="53FBAC56" w14:textId="77777777" w:rsidR="00952CFE" w:rsidRDefault="00952CFE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62"/>
        <w:gridCol w:w="2614"/>
        <w:gridCol w:w="6033"/>
      </w:tblGrid>
      <w:tr w:rsidR="000003E3" w14:paraId="3C02AF2F" w14:textId="77777777" w:rsidTr="007C0AC8">
        <w:tc>
          <w:tcPr>
            <w:tcW w:w="3176" w:type="dxa"/>
            <w:gridSpan w:val="2"/>
            <w:shd w:val="clear" w:color="auto" w:fill="F2F2F2" w:themeFill="background1" w:themeFillShade="F2"/>
          </w:tcPr>
          <w:p w14:paraId="19AE0BCA" w14:textId="779B1035" w:rsidR="000003E3" w:rsidRPr="00140450" w:rsidRDefault="003E5F9B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6033" w:type="dxa"/>
            <w:shd w:val="clear" w:color="auto" w:fill="F2F2F2" w:themeFill="background1" w:themeFillShade="F2"/>
          </w:tcPr>
          <w:p w14:paraId="450716CE" w14:textId="12C9C38F" w:rsidR="000003E3" w:rsidRPr="00140450" w:rsidRDefault="000003E3" w:rsidP="004E189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Evidence Criteria </w:t>
            </w:r>
          </w:p>
        </w:tc>
      </w:tr>
      <w:tr w:rsidR="00635FF1" w14:paraId="0356EC0A" w14:textId="77777777" w:rsidTr="007C0AC8">
        <w:tc>
          <w:tcPr>
            <w:tcW w:w="562" w:type="dxa"/>
          </w:tcPr>
          <w:p w14:paraId="4E076974" w14:textId="644381C1" w:rsidR="00635FF1" w:rsidRDefault="00635FF1" w:rsidP="00635FF1">
            <w:pPr>
              <w:spacing w:before="60" w:after="60"/>
            </w:pPr>
            <w:r w:rsidRPr="00E90484">
              <w:t>1.</w:t>
            </w:r>
          </w:p>
        </w:tc>
        <w:tc>
          <w:tcPr>
            <w:tcW w:w="2614" w:type="dxa"/>
          </w:tcPr>
          <w:p w14:paraId="0D6556A5" w14:textId="7B68F5D8" w:rsidR="00635FF1" w:rsidRDefault="00635FF1" w:rsidP="00635FF1">
            <w:pPr>
              <w:spacing w:before="60" w:after="60"/>
            </w:pPr>
            <w:r>
              <w:t>Random Access File I/O</w:t>
            </w:r>
          </w:p>
        </w:tc>
        <w:tc>
          <w:tcPr>
            <w:tcW w:w="6033" w:type="dxa"/>
          </w:tcPr>
          <w:p w14:paraId="03B9A0B5" w14:textId="61ABB494" w:rsidR="00635FF1" w:rsidRDefault="00635FF1" w:rsidP="00635FF1">
            <w:pPr>
              <w:spacing w:before="60" w:after="60"/>
            </w:pPr>
            <w:r>
              <w:rPr>
                <w:lang w:val="en-US"/>
              </w:rPr>
              <w:t>Update the given program to read a file using a random-access algorithm</w:t>
            </w:r>
          </w:p>
        </w:tc>
      </w:tr>
      <w:tr w:rsidR="00635FF1" w14:paraId="763B5F9B" w14:textId="77777777" w:rsidTr="007C0AC8">
        <w:tc>
          <w:tcPr>
            <w:tcW w:w="562" w:type="dxa"/>
          </w:tcPr>
          <w:p w14:paraId="38A9FC86" w14:textId="6AE67C1B" w:rsidR="00635FF1" w:rsidRDefault="00635FF1" w:rsidP="00635FF1">
            <w:pPr>
              <w:spacing w:before="60" w:after="60"/>
            </w:pPr>
            <w:r w:rsidRPr="00E90484">
              <w:t>2.</w:t>
            </w:r>
          </w:p>
        </w:tc>
        <w:tc>
          <w:tcPr>
            <w:tcW w:w="2614" w:type="dxa"/>
          </w:tcPr>
          <w:p w14:paraId="6C495FB1" w14:textId="127074F3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Fix Name Display</w:t>
            </w:r>
          </w:p>
        </w:tc>
        <w:tc>
          <w:tcPr>
            <w:tcW w:w="6033" w:type="dxa"/>
          </w:tcPr>
          <w:p w14:paraId="66BCDB71" w14:textId="52AE75BE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Resolve the issue with the name displaying incorrectly</w:t>
            </w:r>
          </w:p>
        </w:tc>
      </w:tr>
      <w:tr w:rsidR="00635FF1" w14:paraId="6EA0DCBC" w14:textId="77777777" w:rsidTr="007C0AC8">
        <w:tc>
          <w:tcPr>
            <w:tcW w:w="562" w:type="dxa"/>
          </w:tcPr>
          <w:p w14:paraId="5ECFAA2E" w14:textId="1C926427" w:rsidR="00635FF1" w:rsidRDefault="00635FF1" w:rsidP="00635FF1">
            <w:pPr>
              <w:spacing w:before="60" w:after="60"/>
            </w:pPr>
            <w:r w:rsidRPr="00E90484">
              <w:t>3.</w:t>
            </w:r>
          </w:p>
        </w:tc>
        <w:tc>
          <w:tcPr>
            <w:tcW w:w="2614" w:type="dxa"/>
          </w:tcPr>
          <w:p w14:paraId="5FC07DB3" w14:textId="4FF8123C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Program Crash</w:t>
            </w:r>
          </w:p>
        </w:tc>
        <w:tc>
          <w:tcPr>
            <w:tcW w:w="6033" w:type="dxa"/>
          </w:tcPr>
          <w:p w14:paraId="76A337CE" w14:textId="0D08BC26" w:rsidR="00635FF1" w:rsidRPr="008941B3" w:rsidRDefault="00635FF1" w:rsidP="00635FF1">
            <w:pPr>
              <w:spacing w:before="60" w:after="60"/>
              <w:rPr>
                <w:lang w:val="en-US"/>
              </w:rPr>
            </w:pPr>
            <w:r>
              <w:t>Resolve the issue with the program crashing when getting the next record</w:t>
            </w:r>
          </w:p>
        </w:tc>
      </w:tr>
      <w:tr w:rsidR="00635FF1" w14:paraId="011A7A86" w14:textId="77777777" w:rsidTr="007C0AC8">
        <w:tc>
          <w:tcPr>
            <w:tcW w:w="562" w:type="dxa"/>
          </w:tcPr>
          <w:p w14:paraId="2C40FEBA" w14:textId="1F96DB61" w:rsidR="00635FF1" w:rsidRDefault="00635FF1" w:rsidP="00635FF1">
            <w:pPr>
              <w:spacing w:before="60" w:after="60"/>
            </w:pPr>
            <w:r>
              <w:t>4.</w:t>
            </w:r>
          </w:p>
        </w:tc>
        <w:tc>
          <w:tcPr>
            <w:tcW w:w="2614" w:type="dxa"/>
          </w:tcPr>
          <w:p w14:paraId="5478E4BC" w14:textId="15C78719" w:rsidR="00635FF1" w:rsidRPr="00AF2FBB" w:rsidRDefault="00635FF1" w:rsidP="00635FF1">
            <w:pPr>
              <w:spacing w:before="60" w:after="60"/>
            </w:pPr>
            <w:r>
              <w:t>Comment Code</w:t>
            </w:r>
          </w:p>
        </w:tc>
        <w:tc>
          <w:tcPr>
            <w:tcW w:w="6033" w:type="dxa"/>
          </w:tcPr>
          <w:p w14:paraId="02DA22EF" w14:textId="77777777" w:rsidR="00635FF1" w:rsidRDefault="00635FF1" w:rsidP="00635FF1">
            <w:pPr>
              <w:spacing w:before="60" w:after="60"/>
            </w:pPr>
            <w:r>
              <w:t>Add comments to the program.</w:t>
            </w:r>
          </w:p>
          <w:p w14:paraId="07D49310" w14:textId="057AE858" w:rsidR="00635FF1" w:rsidRPr="00AF2FBB" w:rsidRDefault="00635FF1" w:rsidP="00635FF1">
            <w:pPr>
              <w:spacing w:before="60" w:after="60"/>
            </w:pPr>
            <w:r>
              <w:t>Comments must be in line with industry standards or as defined by your trainer/assessor.</w:t>
            </w:r>
          </w:p>
        </w:tc>
      </w:tr>
      <w:tr w:rsidR="00635FF1" w14:paraId="5FC3F0DE" w14:textId="77777777" w:rsidTr="007C0AC8">
        <w:tc>
          <w:tcPr>
            <w:tcW w:w="562" w:type="dxa"/>
          </w:tcPr>
          <w:p w14:paraId="3A3FA047" w14:textId="6EBA74AC" w:rsidR="00635FF1" w:rsidRDefault="00635FF1" w:rsidP="00635FF1">
            <w:pPr>
              <w:spacing w:before="60" w:after="60"/>
            </w:pPr>
            <w:r>
              <w:t>5.</w:t>
            </w:r>
          </w:p>
        </w:tc>
        <w:tc>
          <w:tcPr>
            <w:tcW w:w="2614" w:type="dxa"/>
          </w:tcPr>
          <w:p w14:paraId="35F4A341" w14:textId="5A0C9D53" w:rsidR="00635FF1" w:rsidRDefault="00635FF1" w:rsidP="00635FF1">
            <w:pPr>
              <w:spacing w:before="60" w:after="60"/>
            </w:pPr>
            <w:r>
              <w:t>Testing Document</w:t>
            </w:r>
          </w:p>
        </w:tc>
        <w:tc>
          <w:tcPr>
            <w:tcW w:w="6033" w:type="dxa"/>
          </w:tcPr>
          <w:p w14:paraId="5F66F0A4" w14:textId="77777777" w:rsidR="00635FF1" w:rsidRDefault="00635FF1" w:rsidP="00635FF1">
            <w:pPr>
              <w:spacing w:before="60" w:after="60"/>
            </w:pPr>
            <w:r>
              <w:t>Document at least 3 test cases.</w:t>
            </w:r>
          </w:p>
          <w:p w14:paraId="0B2A9C12" w14:textId="77777777" w:rsidR="00635FF1" w:rsidRDefault="00635FF1" w:rsidP="00635FF1">
            <w:pPr>
              <w:spacing w:before="60" w:after="60"/>
            </w:pPr>
            <w:r>
              <w:t>Documentation for each test case must list</w:t>
            </w:r>
          </w:p>
          <w:p w14:paraId="7CB225DE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What is being tested</w:t>
            </w:r>
          </w:p>
          <w:p w14:paraId="5963B2DA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The input given</w:t>
            </w:r>
          </w:p>
          <w:p w14:paraId="60D1431D" w14:textId="77777777" w:rsidR="00635FF1" w:rsidRPr="00840DB6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  <w:rPr>
                <w:rFonts w:eastAsiaTheme="minorEastAsia"/>
              </w:rPr>
            </w:pPr>
            <w:r>
              <w:rPr>
                <w:rFonts w:eastAsiaTheme="minorEastAsia" w:cstheme="majorHAnsi"/>
              </w:rPr>
              <w:t>The expected output</w:t>
            </w:r>
          </w:p>
          <w:p w14:paraId="3B48FBBF" w14:textId="77777777" w:rsidR="00635FF1" w:rsidRPr="00635FF1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rPr>
                <w:rFonts w:eastAsiaTheme="minorEastAsia" w:cstheme="majorHAnsi"/>
              </w:rPr>
              <w:t>The actual output</w:t>
            </w:r>
          </w:p>
          <w:p w14:paraId="0527B7D4" w14:textId="5CB23285" w:rsidR="00635FF1" w:rsidRDefault="00635FF1" w:rsidP="00635FF1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rPr>
                <w:rFonts w:eastAsiaTheme="minorEastAsia" w:cstheme="majorHAnsi"/>
              </w:rPr>
              <w:t xml:space="preserve">Any modifications made </w:t>
            </w:r>
            <w:proofErr w:type="gramStart"/>
            <w:r>
              <w:rPr>
                <w:rFonts w:eastAsiaTheme="minorEastAsia" w:cstheme="majorHAnsi"/>
              </w:rPr>
              <w:t>as a result of</w:t>
            </w:r>
            <w:proofErr w:type="gramEnd"/>
            <w:r>
              <w:rPr>
                <w:rFonts w:eastAsiaTheme="minorEastAsia" w:cstheme="majorHAnsi"/>
              </w:rPr>
              <w:t xml:space="preserve"> testing</w:t>
            </w:r>
          </w:p>
        </w:tc>
      </w:tr>
      <w:tr w:rsidR="00635FF1" w14:paraId="40D0E6F4" w14:textId="77777777" w:rsidTr="007C0AC8">
        <w:tc>
          <w:tcPr>
            <w:tcW w:w="562" w:type="dxa"/>
          </w:tcPr>
          <w:p w14:paraId="3D0E1864" w14:textId="0309CAF1" w:rsidR="00635FF1" w:rsidRDefault="00635FF1" w:rsidP="00635FF1">
            <w:pPr>
              <w:spacing w:before="60" w:after="60"/>
            </w:pPr>
            <w:r>
              <w:t>6.</w:t>
            </w:r>
          </w:p>
        </w:tc>
        <w:tc>
          <w:tcPr>
            <w:tcW w:w="2614" w:type="dxa"/>
          </w:tcPr>
          <w:p w14:paraId="60CA96DB" w14:textId="0E0600B2" w:rsidR="00635FF1" w:rsidRDefault="00635FF1" w:rsidP="00635FF1">
            <w:pPr>
              <w:spacing w:before="60" w:after="60"/>
            </w:pPr>
            <w:r>
              <w:t>Visual Studio Screenshots</w:t>
            </w:r>
          </w:p>
        </w:tc>
        <w:tc>
          <w:tcPr>
            <w:tcW w:w="6033" w:type="dxa"/>
          </w:tcPr>
          <w:p w14:paraId="40592222" w14:textId="77777777" w:rsidR="00635FF1" w:rsidRDefault="00635FF1" w:rsidP="00635FF1">
            <w:pPr>
              <w:spacing w:before="60" w:after="60"/>
            </w:pPr>
            <w:r>
              <w:t>A document containing screenshots of the following Visual Studio debugging features:</w:t>
            </w:r>
          </w:p>
          <w:p w14:paraId="367F36C3" w14:textId="77777777" w:rsidR="00635FF1" w:rsidRPr="00FF0407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cstheme="majorHAnsi"/>
              </w:rPr>
            </w:pPr>
            <w:r>
              <w:rPr>
                <w:rFonts w:cstheme="majorHAnsi"/>
              </w:rPr>
              <w:t xml:space="preserve">Some </w:t>
            </w:r>
            <w:r w:rsidRPr="00FF0407">
              <w:rPr>
                <w:rFonts w:cstheme="majorHAnsi"/>
              </w:rPr>
              <w:t>breakpoints</w:t>
            </w:r>
            <w:r>
              <w:rPr>
                <w:rFonts w:cstheme="majorHAnsi"/>
              </w:rPr>
              <w:t xml:space="preserve"> you’ve placed in the code, </w:t>
            </w:r>
          </w:p>
          <w:p w14:paraId="69A29454" w14:textId="77777777" w:rsidR="00635FF1" w:rsidRPr="00635FF1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</w:pPr>
            <w:r>
              <w:rPr>
                <w:rFonts w:cstheme="majorHAnsi"/>
              </w:rPr>
              <w:t>Some auto and custom watch variables displayed while debugging, and</w:t>
            </w:r>
          </w:p>
          <w:p w14:paraId="570A4A4A" w14:textId="6752AC22" w:rsidR="00635FF1" w:rsidRDefault="00635FF1" w:rsidP="00635FF1">
            <w:pPr>
              <w:pStyle w:val="ListParagraph"/>
              <w:numPr>
                <w:ilvl w:val="0"/>
                <w:numId w:val="13"/>
              </w:numPr>
              <w:spacing w:after="120"/>
            </w:pPr>
            <w:r w:rsidRPr="00B678AB">
              <w:rPr>
                <w:rFonts w:cstheme="majorHAnsi"/>
              </w:rPr>
              <w:t xml:space="preserve">The </w:t>
            </w:r>
            <w:proofErr w:type="spellStart"/>
            <w:r w:rsidRPr="00B678AB">
              <w:rPr>
                <w:rFonts w:cstheme="majorHAnsi"/>
              </w:rPr>
              <w:t>callstack</w:t>
            </w:r>
            <w:proofErr w:type="spellEnd"/>
            <w:r w:rsidRPr="00B678AB">
              <w:rPr>
                <w:rFonts w:cstheme="majorHAnsi"/>
              </w:rPr>
              <w:t xml:space="preserve"> while you</w:t>
            </w:r>
            <w:r>
              <w:rPr>
                <w:rFonts w:cstheme="majorHAnsi"/>
              </w:rPr>
              <w:t>’</w:t>
            </w:r>
            <w:r w:rsidRPr="00B678AB">
              <w:rPr>
                <w:rFonts w:cstheme="majorHAnsi"/>
              </w:rPr>
              <w:t>r</w:t>
            </w:r>
            <w:r>
              <w:rPr>
                <w:rFonts w:cstheme="majorHAnsi"/>
              </w:rPr>
              <w:t>e</w:t>
            </w:r>
            <w:r w:rsidRPr="00B678AB">
              <w:rPr>
                <w:rFonts w:cstheme="majorHAnsi"/>
              </w:rPr>
              <w:t xml:space="preserve"> debugging the program</w:t>
            </w:r>
          </w:p>
        </w:tc>
      </w:tr>
      <w:tr w:rsidR="00635FF1" w14:paraId="31C1B2B4" w14:textId="77777777" w:rsidTr="007C0AC8">
        <w:tc>
          <w:tcPr>
            <w:tcW w:w="562" w:type="dxa"/>
          </w:tcPr>
          <w:p w14:paraId="5841192E" w14:textId="43516691" w:rsidR="00635FF1" w:rsidRDefault="00635FF1" w:rsidP="00635FF1">
            <w:pPr>
              <w:spacing w:before="60" w:after="60"/>
            </w:pPr>
            <w:r>
              <w:t>7.</w:t>
            </w:r>
          </w:p>
        </w:tc>
        <w:tc>
          <w:tcPr>
            <w:tcW w:w="2614" w:type="dxa"/>
          </w:tcPr>
          <w:p w14:paraId="546FEB73" w14:textId="24D89E2C" w:rsidR="00635FF1" w:rsidRDefault="00635FF1" w:rsidP="00635FF1">
            <w:pPr>
              <w:spacing w:before="60" w:after="60"/>
            </w:pPr>
            <w:r>
              <w:t>Debugging Shortcuts</w:t>
            </w:r>
          </w:p>
        </w:tc>
        <w:tc>
          <w:tcPr>
            <w:tcW w:w="6033" w:type="dxa"/>
          </w:tcPr>
          <w:p w14:paraId="2538BB21" w14:textId="77777777" w:rsidR="00635FF1" w:rsidRPr="00D26D0D" w:rsidRDefault="00635FF1" w:rsidP="00635FF1">
            <w:pPr>
              <w:spacing w:before="60" w:after="60"/>
              <w:rPr>
                <w:rFonts w:cstheme="majorHAnsi"/>
              </w:rPr>
            </w:pPr>
            <w:r w:rsidRPr="00D26D0D">
              <w:rPr>
                <w:rFonts w:cstheme="majorHAnsi"/>
              </w:rPr>
              <w:t>A document containing a list of Visual Studio debugging shortcuts for navigating through code while using the debugger, including:</w:t>
            </w:r>
          </w:p>
          <w:p w14:paraId="0C6F9CDC" w14:textId="77777777" w:rsid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  <w:rPr>
                <w:rFonts w:eastAsiaTheme="minorEastAsia" w:cstheme="majorHAnsi"/>
              </w:rPr>
            </w:pPr>
            <w:r w:rsidRPr="00D26D0D">
              <w:rPr>
                <w:rFonts w:eastAsiaTheme="minorEastAsia" w:cstheme="majorHAnsi"/>
              </w:rPr>
              <w:t xml:space="preserve">Step </w:t>
            </w:r>
            <w:r>
              <w:rPr>
                <w:rFonts w:eastAsiaTheme="minorEastAsia" w:cstheme="majorHAnsi"/>
              </w:rPr>
              <w:t>I</w:t>
            </w:r>
            <w:r w:rsidRPr="00D26D0D">
              <w:rPr>
                <w:rFonts w:eastAsiaTheme="minorEastAsia" w:cstheme="majorHAnsi"/>
              </w:rPr>
              <w:t>nto</w:t>
            </w:r>
          </w:p>
          <w:p w14:paraId="0E594ADA" w14:textId="77777777" w:rsidR="00635FF1" w:rsidRP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rPr>
                <w:rFonts w:eastAsiaTheme="minorEastAsia" w:cstheme="majorHAnsi"/>
              </w:rPr>
              <w:lastRenderedPageBreak/>
              <w:t>Step Over</w:t>
            </w:r>
          </w:p>
          <w:p w14:paraId="64A890A3" w14:textId="71A2D1D8" w:rsidR="00635FF1" w:rsidRDefault="00635FF1" w:rsidP="00635FF1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rPr>
                <w:rFonts w:eastAsiaTheme="minorEastAsia" w:cstheme="majorHAnsi"/>
              </w:rPr>
              <w:t>Step Out</w:t>
            </w:r>
          </w:p>
        </w:tc>
      </w:tr>
      <w:tr w:rsidR="000003E3" w14:paraId="64C222CE" w14:textId="77777777" w:rsidTr="007C0AC8">
        <w:tc>
          <w:tcPr>
            <w:tcW w:w="9209" w:type="dxa"/>
            <w:gridSpan w:val="3"/>
            <w:shd w:val="clear" w:color="auto" w:fill="F2F2F2" w:themeFill="background1" w:themeFillShade="F2"/>
          </w:tcPr>
          <w:p w14:paraId="6500A4E0" w14:textId="1E4FD46B" w:rsidR="000003E3" w:rsidRDefault="000003E3" w:rsidP="004E1894">
            <w:pPr>
              <w:spacing w:before="60" w:after="60"/>
            </w:pPr>
            <w:r w:rsidRPr="00CD3A14">
              <w:rPr>
                <w:b/>
                <w:bCs/>
              </w:rPr>
              <w:lastRenderedPageBreak/>
              <w:t>Submission</w:t>
            </w:r>
            <w:r w:rsidR="00952CFE">
              <w:rPr>
                <w:b/>
                <w:bCs/>
              </w:rPr>
              <w:t xml:space="preserve"> Requirements</w:t>
            </w:r>
            <w:r w:rsidRPr="00CD3A14">
              <w:rPr>
                <w:b/>
                <w:bCs/>
              </w:rPr>
              <w:t>:</w:t>
            </w:r>
          </w:p>
        </w:tc>
      </w:tr>
      <w:tr w:rsidR="000003E3" w14:paraId="673467DF" w14:textId="77777777" w:rsidTr="007C0AC8">
        <w:tc>
          <w:tcPr>
            <w:tcW w:w="9209" w:type="dxa"/>
            <w:gridSpan w:val="3"/>
          </w:tcPr>
          <w:p w14:paraId="4FC6A3FF" w14:textId="77777777" w:rsidR="006F5D56" w:rsidRPr="00F26999" w:rsidRDefault="006F5D56" w:rsidP="006F5D56">
            <w:pPr>
              <w:spacing w:before="60" w:after="60"/>
            </w:pPr>
            <w:r w:rsidRPr="00F26999">
              <w:t>You will need to submit the following:</w:t>
            </w:r>
          </w:p>
          <w:p w14:paraId="128E4A83" w14:textId="77777777" w:rsidR="006F5D56" w:rsidRPr="009A7CC2" w:rsidRDefault="006F5D56" w:rsidP="006F5D56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theme="majorHAnsi"/>
              </w:rPr>
            </w:pPr>
            <w:r w:rsidRPr="009A7CC2">
              <w:rPr>
                <w:rFonts w:cstheme="majorHAnsi"/>
              </w:rPr>
              <w:t>A Release build of each application that can execute as a stand-alone program</w:t>
            </w:r>
          </w:p>
          <w:p w14:paraId="77CD4FB7" w14:textId="77777777" w:rsidR="006F5D56" w:rsidRPr="009A7CC2" w:rsidRDefault="006F5D56" w:rsidP="006F5D56">
            <w:pPr>
              <w:pStyle w:val="ListParagraph"/>
              <w:numPr>
                <w:ilvl w:val="0"/>
                <w:numId w:val="8"/>
              </w:numPr>
              <w:spacing w:before="60" w:after="60"/>
              <w:rPr>
                <w:rFonts w:cstheme="majorHAnsi"/>
              </w:rPr>
            </w:pPr>
            <w:r w:rsidRPr="009A7CC2">
              <w:rPr>
                <w:rFonts w:cstheme="majorHAnsi"/>
              </w:rPr>
              <w:t>Your complete Visual Studio project</w:t>
            </w:r>
          </w:p>
          <w:p w14:paraId="1A780E4D" w14:textId="77777777" w:rsidR="006F5D56" w:rsidRPr="00F26999" w:rsidRDefault="006F5D56" w:rsidP="006F5D56">
            <w:pPr>
              <w:spacing w:before="60" w:after="60"/>
            </w:pPr>
            <w:r w:rsidRPr="00F26999">
              <w:t>Be sure to remove any temporary build folders (i.e., the Debug and Release folders). Only project files, source code files, and any resource files used should be included in your submission.</w:t>
            </w:r>
          </w:p>
          <w:p w14:paraId="6A47FFFC" w14:textId="0AC96C54" w:rsidR="000003E3" w:rsidRDefault="006F5D56" w:rsidP="006F5D56">
            <w:pPr>
              <w:spacing w:before="60" w:after="60"/>
            </w:pPr>
            <w:r w:rsidRPr="00F26999">
              <w:t>Package all files in a single compressed archive file (.zip, .7z, or .</w:t>
            </w:r>
            <w:proofErr w:type="spellStart"/>
            <w:r w:rsidRPr="00F26999">
              <w:t>rar</w:t>
            </w:r>
            <w:proofErr w:type="spellEnd"/>
            <w:r w:rsidRPr="00F26999">
              <w:t>)</w:t>
            </w:r>
          </w:p>
        </w:tc>
      </w:tr>
    </w:tbl>
    <w:p w14:paraId="019F2785" w14:textId="6A9799B4" w:rsidR="00824168" w:rsidRDefault="00824168" w:rsidP="000003E3"/>
    <w:p w14:paraId="54F06F92" w14:textId="26F5246F" w:rsidR="00686FA4" w:rsidRDefault="00686FA4">
      <w:pPr>
        <w:spacing w:after="200"/>
      </w:pPr>
      <w:r>
        <w:br w:type="page"/>
      </w:r>
    </w:p>
    <w:p w14:paraId="58E80766" w14:textId="77777777" w:rsidR="00686FA4" w:rsidRDefault="00686FA4" w:rsidP="00686FA4">
      <w:r>
        <w:lastRenderedPageBreak/>
        <w:t>1.</w:t>
      </w:r>
      <w:r>
        <w:tab/>
        <w:t>Random Access File I/O</w:t>
      </w:r>
      <w:r>
        <w:tab/>
      </w:r>
    </w:p>
    <w:p w14:paraId="491C0AD1" w14:textId="11392909" w:rsidR="00686FA4" w:rsidRDefault="00686FA4" w:rsidP="00686FA4">
      <w:r>
        <w:t>Update the given program to read a file using a random-access algorithm</w:t>
      </w:r>
    </w:p>
    <w:p w14:paraId="1776DC5D" w14:textId="77777777" w:rsidR="00686FA4" w:rsidRDefault="00686FA4" w:rsidP="00686FA4"/>
    <w:p w14:paraId="010AAA70" w14:textId="77777777" w:rsidR="00686FA4" w:rsidRDefault="00686FA4" w:rsidP="00686FA4">
      <w:r>
        <w:t>2.</w:t>
      </w:r>
      <w:r>
        <w:tab/>
        <w:t>Fix Name Display</w:t>
      </w:r>
      <w:r>
        <w:tab/>
      </w:r>
    </w:p>
    <w:p w14:paraId="53D7D901" w14:textId="133C07FA" w:rsidR="00686FA4" w:rsidRDefault="00686FA4" w:rsidP="00686FA4">
      <w:r>
        <w:t>Resolve the issue with the name displaying incorrectly</w:t>
      </w:r>
    </w:p>
    <w:p w14:paraId="3BF94961" w14:textId="77777777" w:rsidR="00686FA4" w:rsidRDefault="00686FA4" w:rsidP="00686FA4"/>
    <w:p w14:paraId="5FF69EEE" w14:textId="77777777" w:rsidR="00686FA4" w:rsidRDefault="00686FA4" w:rsidP="00686FA4">
      <w:r>
        <w:t>3.</w:t>
      </w:r>
      <w:r>
        <w:tab/>
        <w:t>Program Crash</w:t>
      </w:r>
      <w:r>
        <w:tab/>
      </w:r>
    </w:p>
    <w:p w14:paraId="1AACD67B" w14:textId="4ED1C16F" w:rsidR="00686FA4" w:rsidRDefault="00686FA4" w:rsidP="00686FA4">
      <w:r>
        <w:t>Resolve the issue with the program crashing when getting the next record</w:t>
      </w:r>
    </w:p>
    <w:p w14:paraId="750DD7CE" w14:textId="77777777" w:rsidR="00686FA4" w:rsidRDefault="00686FA4" w:rsidP="00686FA4"/>
    <w:p w14:paraId="6870EA19" w14:textId="77777777" w:rsidR="00686FA4" w:rsidRDefault="00686FA4" w:rsidP="00686FA4">
      <w:r>
        <w:t>4.</w:t>
      </w:r>
      <w:r>
        <w:tab/>
        <w:t>Comment Code</w:t>
      </w:r>
      <w:r>
        <w:tab/>
      </w:r>
    </w:p>
    <w:p w14:paraId="1BC48AEB" w14:textId="719E7EBC" w:rsidR="00686FA4" w:rsidRDefault="00686FA4" w:rsidP="00686FA4">
      <w:r>
        <w:t>Add comments to the program.</w:t>
      </w:r>
    </w:p>
    <w:p w14:paraId="49685ED8" w14:textId="02332B87" w:rsidR="00686FA4" w:rsidRDefault="00686FA4" w:rsidP="00686FA4">
      <w:r>
        <w:t>Comments must be in line with industry standards or as defined by your trainer/assessor.</w:t>
      </w:r>
    </w:p>
    <w:p w14:paraId="00199CBC" w14:textId="77777777" w:rsidR="00686FA4" w:rsidRDefault="00686FA4" w:rsidP="00686FA4"/>
    <w:p w14:paraId="2C60DD38" w14:textId="77777777" w:rsidR="00686FA4" w:rsidRDefault="00686FA4" w:rsidP="00686FA4">
      <w:r>
        <w:t>5.</w:t>
      </w:r>
      <w:r>
        <w:tab/>
        <w:t>Testing Document</w:t>
      </w:r>
      <w:r>
        <w:tab/>
      </w:r>
    </w:p>
    <w:p w14:paraId="440B5936" w14:textId="0D5C6379" w:rsidR="00686FA4" w:rsidRDefault="00686FA4" w:rsidP="00686FA4">
      <w:r>
        <w:t>Document at least 3 test cases.</w:t>
      </w:r>
    </w:p>
    <w:p w14:paraId="026A572B" w14:textId="77777777" w:rsidR="00686FA4" w:rsidRDefault="00686FA4" w:rsidP="00686FA4">
      <w:r>
        <w:t>Documentation for each test case must list</w:t>
      </w:r>
    </w:p>
    <w:p w14:paraId="449ECB56" w14:textId="77777777" w:rsidR="00686FA4" w:rsidRDefault="00686FA4" w:rsidP="00686FA4">
      <w:r>
        <w:t>•</w:t>
      </w:r>
      <w:r>
        <w:tab/>
        <w:t>What is being tested</w:t>
      </w:r>
    </w:p>
    <w:p w14:paraId="1AEB7D5C" w14:textId="77777777" w:rsidR="00686FA4" w:rsidRDefault="00686FA4" w:rsidP="00686FA4">
      <w:r>
        <w:t>•</w:t>
      </w:r>
      <w:r>
        <w:tab/>
        <w:t>The input given</w:t>
      </w:r>
    </w:p>
    <w:p w14:paraId="5734F81B" w14:textId="77777777" w:rsidR="00686FA4" w:rsidRDefault="00686FA4" w:rsidP="00686FA4">
      <w:r>
        <w:t>•</w:t>
      </w:r>
      <w:r>
        <w:tab/>
        <w:t>The expected output</w:t>
      </w:r>
    </w:p>
    <w:p w14:paraId="261EFACD" w14:textId="77777777" w:rsidR="00686FA4" w:rsidRDefault="00686FA4" w:rsidP="00686FA4">
      <w:r>
        <w:t>•</w:t>
      </w:r>
      <w:r>
        <w:tab/>
        <w:t>The actual output</w:t>
      </w:r>
    </w:p>
    <w:p w14:paraId="0D885FE5" w14:textId="5876E486" w:rsidR="00686FA4" w:rsidRDefault="00686FA4" w:rsidP="00686FA4">
      <w:r>
        <w:t>•</w:t>
      </w:r>
      <w:r>
        <w:tab/>
        <w:t xml:space="preserve">Any modifications made </w:t>
      </w:r>
      <w:proofErr w:type="gramStart"/>
      <w:r>
        <w:t>as a result of</w:t>
      </w:r>
      <w:proofErr w:type="gramEnd"/>
      <w:r>
        <w:t xml:space="preserve"> testing</w:t>
      </w:r>
    </w:p>
    <w:p w14:paraId="6429C451" w14:textId="77777777" w:rsidR="00686FA4" w:rsidRDefault="00686FA4" w:rsidP="00686FA4"/>
    <w:p w14:paraId="76FE1AF0" w14:textId="77777777" w:rsidR="00686FA4" w:rsidRDefault="00686FA4" w:rsidP="00686FA4">
      <w:r>
        <w:t>6.</w:t>
      </w:r>
      <w:r>
        <w:tab/>
        <w:t>Visual Studio Screenshots</w:t>
      </w:r>
      <w:r>
        <w:tab/>
      </w:r>
    </w:p>
    <w:p w14:paraId="43D38A5D" w14:textId="07DAFBE4" w:rsidR="00686FA4" w:rsidRDefault="00686FA4" w:rsidP="00686FA4">
      <w:r>
        <w:t>A document containing screenshots of the following Visual Studio debugging features:</w:t>
      </w:r>
    </w:p>
    <w:p w14:paraId="256FF824" w14:textId="77777777" w:rsidR="00686FA4" w:rsidRDefault="00686FA4" w:rsidP="00686FA4">
      <w:r>
        <w:t>•</w:t>
      </w:r>
      <w:r>
        <w:tab/>
        <w:t xml:space="preserve">Some breakpoints you’ve placed in the code, </w:t>
      </w:r>
    </w:p>
    <w:p w14:paraId="538F3533" w14:textId="77777777" w:rsidR="00686FA4" w:rsidRDefault="00686FA4" w:rsidP="00686FA4">
      <w:r>
        <w:t>•</w:t>
      </w:r>
      <w:r>
        <w:tab/>
        <w:t>Some auto and custom watch variables displayed while debugging, and</w:t>
      </w:r>
    </w:p>
    <w:p w14:paraId="37F8C13E" w14:textId="315D36E3" w:rsidR="00686FA4" w:rsidRDefault="00686FA4" w:rsidP="00686FA4">
      <w:r>
        <w:t>•</w:t>
      </w:r>
      <w:r>
        <w:tab/>
        <w:t xml:space="preserve">The </w:t>
      </w:r>
      <w:proofErr w:type="spellStart"/>
      <w:r>
        <w:t>callstack</w:t>
      </w:r>
      <w:proofErr w:type="spellEnd"/>
      <w:r>
        <w:t xml:space="preserve"> while you’re debugging the program</w:t>
      </w:r>
    </w:p>
    <w:p w14:paraId="600F65AD" w14:textId="77777777" w:rsidR="00686FA4" w:rsidRDefault="00686FA4" w:rsidP="00686FA4"/>
    <w:p w14:paraId="5DE3D122" w14:textId="77777777" w:rsidR="00686FA4" w:rsidRDefault="00686FA4" w:rsidP="00686FA4">
      <w:r>
        <w:t>7.</w:t>
      </w:r>
      <w:r>
        <w:tab/>
        <w:t>Debugging Shortcuts</w:t>
      </w:r>
      <w:r>
        <w:tab/>
      </w:r>
    </w:p>
    <w:p w14:paraId="5D1A2796" w14:textId="49BC7510" w:rsidR="00686FA4" w:rsidRDefault="00686FA4" w:rsidP="00686FA4">
      <w:r>
        <w:t>A document containing a list of Visual Studio debugging shortcuts for navigating through code while using the debugger, including:</w:t>
      </w:r>
    </w:p>
    <w:p w14:paraId="4F6D8AF2" w14:textId="77777777" w:rsidR="00686FA4" w:rsidRDefault="00686FA4" w:rsidP="00686FA4">
      <w:r>
        <w:t>•</w:t>
      </w:r>
      <w:r>
        <w:tab/>
        <w:t>Step Into</w:t>
      </w:r>
    </w:p>
    <w:p w14:paraId="38783D82" w14:textId="77777777" w:rsidR="00686FA4" w:rsidRDefault="00686FA4" w:rsidP="00686FA4">
      <w:r>
        <w:t>•</w:t>
      </w:r>
      <w:r>
        <w:tab/>
        <w:t>Step Over</w:t>
      </w:r>
    </w:p>
    <w:p w14:paraId="25837B7C" w14:textId="77DC64A9" w:rsidR="00686FA4" w:rsidRPr="00551C3C" w:rsidRDefault="00686FA4" w:rsidP="00686FA4">
      <w:r>
        <w:t>•</w:t>
      </w:r>
      <w:r>
        <w:tab/>
        <w:t>Step Out</w:t>
      </w:r>
    </w:p>
    <w:sectPr w:rsidR="00686FA4" w:rsidRPr="00551C3C" w:rsidSect="00D44743">
      <w:headerReference w:type="default" r:id="rId12"/>
      <w:footerReference w:type="default" r:id="rId13"/>
      <w:pgSz w:w="11906" w:h="16838" w:code="9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065A" w14:textId="77777777" w:rsidR="0085460A" w:rsidRDefault="0085460A" w:rsidP="007D1963">
      <w:pPr>
        <w:spacing w:line="240" w:lineRule="auto"/>
      </w:pPr>
      <w:r>
        <w:separator/>
      </w:r>
    </w:p>
  </w:endnote>
  <w:endnote w:type="continuationSeparator" w:id="0">
    <w:p w14:paraId="5686091A" w14:textId="77777777" w:rsidR="0085460A" w:rsidRDefault="0085460A" w:rsidP="007D1963">
      <w:pPr>
        <w:spacing w:line="240" w:lineRule="auto"/>
      </w:pPr>
      <w:r>
        <w:continuationSeparator/>
      </w:r>
    </w:p>
  </w:endnote>
  <w:endnote w:type="continuationNotice" w:id="1">
    <w:p w14:paraId="57F41832" w14:textId="77777777" w:rsidR="007C0AC8" w:rsidRDefault="007C0A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C50" w14:textId="33BCE4B0" w:rsidR="00083C14" w:rsidRDefault="00C809CD" w:rsidP="00127BD4">
    <w:pPr>
      <w:pStyle w:val="AIEFooter"/>
      <w:tabs>
        <w:tab w:val="left" w:pos="2190"/>
        <w:tab w:val="right" w:pos="9026"/>
      </w:tabs>
    </w:pPr>
    <w:r>
      <w:tab/>
    </w:r>
    <w:r w:rsidR="00127BD4">
      <w:tab/>
    </w:r>
    <w:r w:rsidR="0081685E">
      <w:t>v</w:t>
    </w:r>
    <w:r w:rsidR="00145418">
      <w:t>0.1</w:t>
    </w:r>
  </w:p>
  <w:p w14:paraId="05A5D27C" w14:textId="40A47A1D" w:rsidR="00EF74DA" w:rsidRPr="00EF74DA" w:rsidRDefault="00EF74DA" w:rsidP="00EF74DA">
    <w:pPr>
      <w:pStyle w:val="AIEFooter"/>
      <w:tabs>
        <w:tab w:val="right" w:pos="13413"/>
      </w:tabs>
    </w:pPr>
    <w:r>
      <w:tab/>
    </w:r>
    <w:r w:rsidRPr="00EF74DA">
      <w:t xml:space="preserve">Page </w:t>
    </w:r>
    <w:r w:rsidRPr="00EF74DA">
      <w:fldChar w:fldCharType="begin"/>
    </w:r>
    <w:r w:rsidRPr="00EF74DA">
      <w:instrText xml:space="preserve"> PAGE  \* Arabic  \* MERGEFORMAT </w:instrText>
    </w:r>
    <w:r w:rsidRPr="00EF74DA">
      <w:fldChar w:fldCharType="separate"/>
    </w:r>
    <w:r w:rsidRPr="00EF74DA">
      <w:rPr>
        <w:noProof/>
      </w:rPr>
      <w:t>1</w:t>
    </w:r>
    <w:r w:rsidRPr="00EF74DA">
      <w:fldChar w:fldCharType="end"/>
    </w:r>
    <w:r w:rsidRPr="00EF74DA">
      <w:t xml:space="preserve"> of </w:t>
    </w:r>
    <w:r w:rsidR="00476284">
      <w:fldChar w:fldCharType="begin"/>
    </w:r>
    <w:r w:rsidR="00476284">
      <w:instrText>NUMPAGES  \* Arabic  \* MERGEFORMAT</w:instrText>
    </w:r>
    <w:r w:rsidR="00476284">
      <w:fldChar w:fldCharType="separate"/>
    </w:r>
    <w:r w:rsidRPr="00EF74DA">
      <w:rPr>
        <w:noProof/>
      </w:rPr>
      <w:t>2</w:t>
    </w:r>
    <w:r w:rsidR="004762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20FE" w14:textId="77777777" w:rsidR="0085460A" w:rsidRDefault="0085460A" w:rsidP="007D1963">
      <w:pPr>
        <w:spacing w:line="240" w:lineRule="auto"/>
      </w:pPr>
      <w:r>
        <w:separator/>
      </w:r>
    </w:p>
  </w:footnote>
  <w:footnote w:type="continuationSeparator" w:id="0">
    <w:p w14:paraId="4BDED009" w14:textId="77777777" w:rsidR="0085460A" w:rsidRDefault="0085460A" w:rsidP="007D1963">
      <w:pPr>
        <w:spacing w:line="240" w:lineRule="auto"/>
      </w:pPr>
      <w:r>
        <w:continuationSeparator/>
      </w:r>
    </w:p>
  </w:footnote>
  <w:footnote w:type="continuationNotice" w:id="1">
    <w:p w14:paraId="6248847D" w14:textId="77777777" w:rsidR="007C0AC8" w:rsidRDefault="007C0A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FFC03" w14:textId="42867728" w:rsidR="00D44743" w:rsidRDefault="00D44743" w:rsidP="00BC5940">
    <w:pPr>
      <w:pStyle w:val="AIEDocumentDifferentiation"/>
      <w:tabs>
        <w:tab w:val="clear" w:pos="451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30ADB02" wp14:editId="0280C90D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1084337" cy="1080000"/>
          <wp:effectExtent l="0" t="0" r="1905" b="6350"/>
          <wp:wrapThrough wrapText="bothSides">
            <wp:wrapPolygon edited="0">
              <wp:start x="0" y="0"/>
              <wp:lineTo x="0" y="21346"/>
              <wp:lineTo x="21258" y="21346"/>
              <wp:lineTo x="21258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3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C3C">
      <w:t xml:space="preserve">ICT50220 </w:t>
    </w:r>
    <w:r w:rsidR="000B6024" w:rsidRPr="000B6024">
      <w:t>Diploma of Information Technology</w:t>
    </w:r>
    <w:r w:rsidR="000B6024">
      <w:br/>
      <w:t>CUA51020 Diploma of Screen and Media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920CC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F2D1F"/>
    <w:multiLevelType w:val="hybridMultilevel"/>
    <w:tmpl w:val="5D7CD0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4500D"/>
    <w:multiLevelType w:val="hybridMultilevel"/>
    <w:tmpl w:val="6E6A63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E21F11"/>
    <w:multiLevelType w:val="multilevel"/>
    <w:tmpl w:val="FDDA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35276"/>
    <w:multiLevelType w:val="multilevel"/>
    <w:tmpl w:val="1BE0C57E"/>
    <w:styleLink w:val="AIEAlphaList"/>
    <w:lvl w:ilvl="0">
      <w:start w:val="1"/>
      <w:numFmt w:val="lowerLetter"/>
      <w:lvlText w:val="%1.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5F2ACD"/>
    <w:multiLevelType w:val="hybridMultilevel"/>
    <w:tmpl w:val="740452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AC5CDC"/>
    <w:multiLevelType w:val="multilevel"/>
    <w:tmpl w:val="08C026E2"/>
    <w:lvl w:ilvl="0">
      <w:start w:val="1"/>
      <w:numFmt w:val="lowerLetter"/>
      <w:pStyle w:val="AIEMLL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upperRoman"/>
      <w:pStyle w:val="AIEMLL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pStyle w:val="AIEMLL3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6E73149"/>
    <w:multiLevelType w:val="hybridMultilevel"/>
    <w:tmpl w:val="F94EE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C65F0"/>
    <w:multiLevelType w:val="hybridMultilevel"/>
    <w:tmpl w:val="F440D5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759B9"/>
    <w:multiLevelType w:val="hybridMultilevel"/>
    <w:tmpl w:val="8AFC91AE"/>
    <w:lvl w:ilvl="0" w:tplc="4ACCD192">
      <w:numFmt w:val="bullet"/>
      <w:lvlText w:val="•"/>
      <w:lvlJc w:val="left"/>
      <w:pPr>
        <w:ind w:left="750" w:hanging="390"/>
      </w:pPr>
      <w:rPr>
        <w:rFonts w:ascii="Calibri" w:eastAsia="Arial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60BB"/>
    <w:multiLevelType w:val="hybridMultilevel"/>
    <w:tmpl w:val="5AEC68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D30FC1"/>
    <w:multiLevelType w:val="multilevel"/>
    <w:tmpl w:val="24646DDC"/>
    <w:lvl w:ilvl="0">
      <w:start w:val="1"/>
      <w:numFmt w:val="decimal"/>
      <w:pStyle w:val="AIEHL1"/>
      <w:suff w:val="space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AIEHL2"/>
      <w:suff w:val="space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AIEHL3"/>
      <w:suff w:val="space"/>
      <w:lvlText w:val="%1.%2.%3."/>
      <w:lvlJc w:val="left"/>
      <w:pPr>
        <w:ind w:left="851" w:hanging="567"/>
      </w:pPr>
      <w:rPr>
        <w:rFonts w:hint="default"/>
      </w:rPr>
    </w:lvl>
    <w:lvl w:ilvl="3">
      <w:start w:val="1"/>
      <w:numFmt w:val="decimal"/>
      <w:pStyle w:val="AIEHL4"/>
      <w:suff w:val="space"/>
      <w:lvlText w:val="%1.%2.%3.%4."/>
      <w:lvlJc w:val="left"/>
      <w:pPr>
        <w:ind w:left="851" w:hanging="284"/>
      </w:pPr>
      <w:rPr>
        <w:rFonts w:hint="default"/>
      </w:rPr>
    </w:lvl>
    <w:lvl w:ilvl="4">
      <w:start w:val="1"/>
      <w:numFmt w:val="decimal"/>
      <w:pStyle w:val="AIEHL5"/>
      <w:suff w:val="space"/>
      <w:lvlText w:val="%1.%2.%3.%4.%5.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1" w:hanging="851"/>
      </w:pPr>
      <w:rPr>
        <w:rFonts w:hint="default"/>
      </w:rPr>
    </w:lvl>
  </w:abstractNum>
  <w:abstractNum w:abstractNumId="12" w15:restartNumberingAfterBreak="0">
    <w:nsid w:val="56012744"/>
    <w:multiLevelType w:val="hybridMultilevel"/>
    <w:tmpl w:val="D2C2E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B02A2"/>
    <w:multiLevelType w:val="hybridMultilevel"/>
    <w:tmpl w:val="B62898B8"/>
    <w:lvl w:ilvl="0" w:tplc="F88CB7A4">
      <w:start w:val="1"/>
      <w:numFmt w:val="bullet"/>
      <w:pStyle w:val="S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A7D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C6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520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69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E23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302B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684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AEA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7452E9"/>
    <w:multiLevelType w:val="hybridMultilevel"/>
    <w:tmpl w:val="F4587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C456A"/>
    <w:multiLevelType w:val="hybridMultilevel"/>
    <w:tmpl w:val="603AF6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4061A"/>
    <w:multiLevelType w:val="multilevel"/>
    <w:tmpl w:val="ADF6502E"/>
    <w:lvl w:ilvl="0">
      <w:start w:val="1"/>
      <w:numFmt w:val="upperLetter"/>
      <w:pStyle w:val="AIEAppendix"/>
      <w:suff w:val="nothing"/>
      <w:lvlText w:val="Appendix %1: "/>
      <w:lvlJc w:val="right"/>
      <w:pPr>
        <w:ind w:left="1800" w:firstLine="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44325678">
    <w:abstractNumId w:val="4"/>
  </w:num>
  <w:num w:numId="2" w16cid:durableId="1267688282">
    <w:abstractNumId w:val="0"/>
  </w:num>
  <w:num w:numId="3" w16cid:durableId="409499384">
    <w:abstractNumId w:val="6"/>
    <w:lvlOverride w:ilvl="0">
      <w:startOverride w:val="1"/>
    </w:lvlOverride>
  </w:num>
  <w:num w:numId="4" w16cid:durableId="1108623988">
    <w:abstractNumId w:val="16"/>
  </w:num>
  <w:num w:numId="5" w16cid:durableId="1645818660">
    <w:abstractNumId w:val="11"/>
  </w:num>
  <w:num w:numId="6" w16cid:durableId="28605247">
    <w:abstractNumId w:val="13"/>
  </w:num>
  <w:num w:numId="7" w16cid:durableId="51317446">
    <w:abstractNumId w:val="8"/>
  </w:num>
  <w:num w:numId="8" w16cid:durableId="74666499">
    <w:abstractNumId w:val="1"/>
  </w:num>
  <w:num w:numId="9" w16cid:durableId="383872718">
    <w:abstractNumId w:val="14"/>
  </w:num>
  <w:num w:numId="10" w16cid:durableId="610627962">
    <w:abstractNumId w:val="10"/>
  </w:num>
  <w:num w:numId="11" w16cid:durableId="771509964">
    <w:abstractNumId w:val="5"/>
  </w:num>
  <w:num w:numId="12" w16cid:durableId="580680839">
    <w:abstractNumId w:val="2"/>
  </w:num>
  <w:num w:numId="13" w16cid:durableId="2020696245">
    <w:abstractNumId w:val="7"/>
  </w:num>
  <w:num w:numId="14" w16cid:durableId="1785148615">
    <w:abstractNumId w:val="3"/>
  </w:num>
  <w:num w:numId="15" w16cid:durableId="6294128">
    <w:abstractNumId w:val="9"/>
  </w:num>
  <w:num w:numId="16" w16cid:durableId="2121801600">
    <w:abstractNumId w:val="12"/>
  </w:num>
  <w:num w:numId="17" w16cid:durableId="1325164352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0A"/>
    <w:rsid w:val="000003E3"/>
    <w:rsid w:val="00010F96"/>
    <w:rsid w:val="00011636"/>
    <w:rsid w:val="000120D3"/>
    <w:rsid w:val="00020A6A"/>
    <w:rsid w:val="00023510"/>
    <w:rsid w:val="00031000"/>
    <w:rsid w:val="000509E3"/>
    <w:rsid w:val="00057D5F"/>
    <w:rsid w:val="00080410"/>
    <w:rsid w:val="00083C14"/>
    <w:rsid w:val="00090363"/>
    <w:rsid w:val="000A2B6C"/>
    <w:rsid w:val="000A7CE8"/>
    <w:rsid w:val="000B6024"/>
    <w:rsid w:val="000D3507"/>
    <w:rsid w:val="000F1EE8"/>
    <w:rsid w:val="00106DB1"/>
    <w:rsid w:val="00107CC1"/>
    <w:rsid w:val="00111FAF"/>
    <w:rsid w:val="00127BD4"/>
    <w:rsid w:val="00145418"/>
    <w:rsid w:val="0014739A"/>
    <w:rsid w:val="00147BB0"/>
    <w:rsid w:val="00161531"/>
    <w:rsid w:val="00171FC3"/>
    <w:rsid w:val="00173350"/>
    <w:rsid w:val="00184918"/>
    <w:rsid w:val="00187FAF"/>
    <w:rsid w:val="001A0EA6"/>
    <w:rsid w:val="001A456E"/>
    <w:rsid w:val="001B04DF"/>
    <w:rsid w:val="001C66DD"/>
    <w:rsid w:val="001C7C54"/>
    <w:rsid w:val="001F3D68"/>
    <w:rsid w:val="00202C10"/>
    <w:rsid w:val="002269F6"/>
    <w:rsid w:val="00235C69"/>
    <w:rsid w:val="00244126"/>
    <w:rsid w:val="00250E0A"/>
    <w:rsid w:val="0025780A"/>
    <w:rsid w:val="00261BAC"/>
    <w:rsid w:val="00284D14"/>
    <w:rsid w:val="00285F5C"/>
    <w:rsid w:val="002A224C"/>
    <w:rsid w:val="002B291D"/>
    <w:rsid w:val="002E7B87"/>
    <w:rsid w:val="002F657E"/>
    <w:rsid w:val="003032DF"/>
    <w:rsid w:val="00316FE3"/>
    <w:rsid w:val="0034665E"/>
    <w:rsid w:val="00346863"/>
    <w:rsid w:val="00351947"/>
    <w:rsid w:val="003772B2"/>
    <w:rsid w:val="00386A37"/>
    <w:rsid w:val="00391A3B"/>
    <w:rsid w:val="003B3716"/>
    <w:rsid w:val="003B72AB"/>
    <w:rsid w:val="003B75B5"/>
    <w:rsid w:val="003D7ACE"/>
    <w:rsid w:val="003E5F9B"/>
    <w:rsid w:val="003F4818"/>
    <w:rsid w:val="003F5C47"/>
    <w:rsid w:val="003F7F45"/>
    <w:rsid w:val="00440A39"/>
    <w:rsid w:val="0044622D"/>
    <w:rsid w:val="004465DE"/>
    <w:rsid w:val="004469F7"/>
    <w:rsid w:val="00463C92"/>
    <w:rsid w:val="00483336"/>
    <w:rsid w:val="004839F3"/>
    <w:rsid w:val="0049476A"/>
    <w:rsid w:val="004B084E"/>
    <w:rsid w:val="004B3085"/>
    <w:rsid w:val="004C62CC"/>
    <w:rsid w:val="004D3E07"/>
    <w:rsid w:val="00534A55"/>
    <w:rsid w:val="00541C24"/>
    <w:rsid w:val="00551C3C"/>
    <w:rsid w:val="005632A9"/>
    <w:rsid w:val="0056681C"/>
    <w:rsid w:val="00570510"/>
    <w:rsid w:val="005711EE"/>
    <w:rsid w:val="005B0876"/>
    <w:rsid w:val="005B506F"/>
    <w:rsid w:val="005B57B6"/>
    <w:rsid w:val="005B5B5C"/>
    <w:rsid w:val="005C1B67"/>
    <w:rsid w:val="005E7707"/>
    <w:rsid w:val="005F46EB"/>
    <w:rsid w:val="00603F0B"/>
    <w:rsid w:val="00610FF0"/>
    <w:rsid w:val="006166D8"/>
    <w:rsid w:val="00635FF1"/>
    <w:rsid w:val="00636791"/>
    <w:rsid w:val="00663E90"/>
    <w:rsid w:val="006765E7"/>
    <w:rsid w:val="00677A36"/>
    <w:rsid w:val="00684EA7"/>
    <w:rsid w:val="0068542F"/>
    <w:rsid w:val="00686FA4"/>
    <w:rsid w:val="0069261B"/>
    <w:rsid w:val="0069661F"/>
    <w:rsid w:val="006979D8"/>
    <w:rsid w:val="006B45A2"/>
    <w:rsid w:val="006C3903"/>
    <w:rsid w:val="006E4499"/>
    <w:rsid w:val="006F5D56"/>
    <w:rsid w:val="007062FD"/>
    <w:rsid w:val="0071690E"/>
    <w:rsid w:val="00727767"/>
    <w:rsid w:val="007A7AAC"/>
    <w:rsid w:val="007B00DB"/>
    <w:rsid w:val="007C0AC8"/>
    <w:rsid w:val="007C1361"/>
    <w:rsid w:val="007C65A0"/>
    <w:rsid w:val="007D1963"/>
    <w:rsid w:val="007D2910"/>
    <w:rsid w:val="007D52E9"/>
    <w:rsid w:val="0081685E"/>
    <w:rsid w:val="00824168"/>
    <w:rsid w:val="00841F6D"/>
    <w:rsid w:val="00842E1D"/>
    <w:rsid w:val="0085460A"/>
    <w:rsid w:val="00866343"/>
    <w:rsid w:val="00871AFB"/>
    <w:rsid w:val="008820DB"/>
    <w:rsid w:val="008B3AE9"/>
    <w:rsid w:val="008B65BB"/>
    <w:rsid w:val="008C4C8E"/>
    <w:rsid w:val="008C61ED"/>
    <w:rsid w:val="008E1DDF"/>
    <w:rsid w:val="008F4B91"/>
    <w:rsid w:val="008F7A0E"/>
    <w:rsid w:val="00901B29"/>
    <w:rsid w:val="00901C97"/>
    <w:rsid w:val="00904836"/>
    <w:rsid w:val="00905F8E"/>
    <w:rsid w:val="009153C6"/>
    <w:rsid w:val="00920D28"/>
    <w:rsid w:val="00921651"/>
    <w:rsid w:val="009310C9"/>
    <w:rsid w:val="00952CFE"/>
    <w:rsid w:val="00953F2C"/>
    <w:rsid w:val="00962E6D"/>
    <w:rsid w:val="009962F4"/>
    <w:rsid w:val="009A3F7F"/>
    <w:rsid w:val="009A68D4"/>
    <w:rsid w:val="009C6543"/>
    <w:rsid w:val="009D0C03"/>
    <w:rsid w:val="009D1500"/>
    <w:rsid w:val="009D7F66"/>
    <w:rsid w:val="009E2BCC"/>
    <w:rsid w:val="00A20DC7"/>
    <w:rsid w:val="00A22891"/>
    <w:rsid w:val="00A253EE"/>
    <w:rsid w:val="00A56E45"/>
    <w:rsid w:val="00A6256B"/>
    <w:rsid w:val="00A704E9"/>
    <w:rsid w:val="00AA315E"/>
    <w:rsid w:val="00AA4E2C"/>
    <w:rsid w:val="00AB248D"/>
    <w:rsid w:val="00AB6376"/>
    <w:rsid w:val="00AF5D94"/>
    <w:rsid w:val="00B046BC"/>
    <w:rsid w:val="00B10EA2"/>
    <w:rsid w:val="00B2084F"/>
    <w:rsid w:val="00B24F17"/>
    <w:rsid w:val="00B35086"/>
    <w:rsid w:val="00B443F3"/>
    <w:rsid w:val="00B73057"/>
    <w:rsid w:val="00B76340"/>
    <w:rsid w:val="00B86499"/>
    <w:rsid w:val="00BA332E"/>
    <w:rsid w:val="00BB6795"/>
    <w:rsid w:val="00BC5940"/>
    <w:rsid w:val="00BC7F89"/>
    <w:rsid w:val="00BD30E6"/>
    <w:rsid w:val="00BD44B3"/>
    <w:rsid w:val="00BD6450"/>
    <w:rsid w:val="00BE2095"/>
    <w:rsid w:val="00BF443F"/>
    <w:rsid w:val="00C000A2"/>
    <w:rsid w:val="00C13C2A"/>
    <w:rsid w:val="00C249F7"/>
    <w:rsid w:val="00C377ED"/>
    <w:rsid w:val="00C44B56"/>
    <w:rsid w:val="00C547D9"/>
    <w:rsid w:val="00C57671"/>
    <w:rsid w:val="00C62B73"/>
    <w:rsid w:val="00C64795"/>
    <w:rsid w:val="00C809CD"/>
    <w:rsid w:val="00C91284"/>
    <w:rsid w:val="00C94CCF"/>
    <w:rsid w:val="00CA16C5"/>
    <w:rsid w:val="00CA60CC"/>
    <w:rsid w:val="00CE7847"/>
    <w:rsid w:val="00CF5C0E"/>
    <w:rsid w:val="00D16017"/>
    <w:rsid w:val="00D330EF"/>
    <w:rsid w:val="00D41798"/>
    <w:rsid w:val="00D44743"/>
    <w:rsid w:val="00D942EB"/>
    <w:rsid w:val="00D96219"/>
    <w:rsid w:val="00DC65B1"/>
    <w:rsid w:val="00DF1030"/>
    <w:rsid w:val="00DF2C66"/>
    <w:rsid w:val="00E01DDD"/>
    <w:rsid w:val="00E11617"/>
    <w:rsid w:val="00E14993"/>
    <w:rsid w:val="00E60280"/>
    <w:rsid w:val="00E63188"/>
    <w:rsid w:val="00E800E3"/>
    <w:rsid w:val="00E82448"/>
    <w:rsid w:val="00E86672"/>
    <w:rsid w:val="00ED637C"/>
    <w:rsid w:val="00EE5D48"/>
    <w:rsid w:val="00EE6543"/>
    <w:rsid w:val="00EF74DA"/>
    <w:rsid w:val="00F0563A"/>
    <w:rsid w:val="00F2153C"/>
    <w:rsid w:val="00F30DDF"/>
    <w:rsid w:val="00F35974"/>
    <w:rsid w:val="00F568E9"/>
    <w:rsid w:val="00F60D7A"/>
    <w:rsid w:val="00F6351B"/>
    <w:rsid w:val="00F70576"/>
    <w:rsid w:val="00F72D3D"/>
    <w:rsid w:val="00F76B50"/>
    <w:rsid w:val="00F906F3"/>
    <w:rsid w:val="00F934A1"/>
    <w:rsid w:val="00FB797E"/>
    <w:rsid w:val="00FD792D"/>
    <w:rsid w:val="00FE2424"/>
    <w:rsid w:val="080996A3"/>
    <w:rsid w:val="08B1F1E3"/>
    <w:rsid w:val="2A40E082"/>
    <w:rsid w:val="2A8EC116"/>
    <w:rsid w:val="36D3AF00"/>
    <w:rsid w:val="37779D97"/>
    <w:rsid w:val="388182A8"/>
    <w:rsid w:val="3E63E6EA"/>
    <w:rsid w:val="49EB5A8F"/>
    <w:rsid w:val="4A485757"/>
    <w:rsid w:val="60B1C96F"/>
    <w:rsid w:val="654EC5DA"/>
    <w:rsid w:val="6BB67179"/>
    <w:rsid w:val="722A4AFA"/>
    <w:rsid w:val="7DABC8FC"/>
    <w:rsid w:val="7FAAE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4942B"/>
  <w15:docId w15:val="{DC2C4130-DD71-447C-B865-9D48CC57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5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rsid w:val="005B5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E14993"/>
    <w:pPr>
      <w:shd w:val="clear" w:color="auto" w:fill="FFFFFF"/>
      <w:spacing w:before="150" w:after="150" w:line="600" w:lineRule="atLeast"/>
      <w:outlineLvl w:val="1"/>
    </w:pPr>
    <w:rPr>
      <w:rFonts w:eastAsia="Times New Roman" w:cs="Helvetica"/>
      <w:b/>
      <w:bCs/>
      <w:color w:val="333333"/>
      <w:kern w:val="36"/>
      <w:sz w:val="32"/>
      <w:szCs w:val="32"/>
    </w:rPr>
  </w:style>
  <w:style w:type="paragraph" w:styleId="Heading3">
    <w:name w:val="heading 3"/>
    <w:basedOn w:val="Normal"/>
    <w:link w:val="Heading3Char"/>
    <w:uiPriority w:val="9"/>
    <w:rsid w:val="00E149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B5C"/>
  </w:style>
  <w:style w:type="paragraph" w:styleId="Footer">
    <w:name w:val="footer"/>
    <w:basedOn w:val="Normal"/>
    <w:link w:val="FooterChar"/>
    <w:uiPriority w:val="99"/>
    <w:unhideWhenUsed/>
    <w:rsid w:val="005B5B5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B5C"/>
  </w:style>
  <w:style w:type="paragraph" w:styleId="ListParagraph">
    <w:name w:val="List Paragraph"/>
    <w:basedOn w:val="Normal"/>
    <w:uiPriority w:val="34"/>
    <w:qFormat/>
    <w:rsid w:val="005B5B5C"/>
    <w:pPr>
      <w:ind w:left="720"/>
      <w:contextualSpacing/>
    </w:pPr>
  </w:style>
  <w:style w:type="paragraph" w:styleId="BalloonText">
    <w:name w:val="Balloon Text"/>
    <w:aliases w:val="AIE Balloon Text"/>
    <w:basedOn w:val="AIEFooter"/>
    <w:link w:val="BalloonTextChar"/>
    <w:uiPriority w:val="99"/>
    <w:semiHidden/>
    <w:unhideWhenUsed/>
    <w:rsid w:val="005B5B5C"/>
    <w:pPr>
      <w:suppressAutoHyphens/>
      <w:spacing w:before="160"/>
    </w:pPr>
    <w:rPr>
      <w:rFonts w:asciiTheme="majorHAnsi" w:hAnsiTheme="majorHAnsi" w:cs="Segoe UI"/>
      <w:sz w:val="18"/>
      <w:szCs w:val="18"/>
    </w:rPr>
  </w:style>
  <w:style w:type="character" w:customStyle="1" w:styleId="BalloonTextChar">
    <w:name w:val="Balloon Text Char"/>
    <w:aliases w:val="AIE Balloon Text Char"/>
    <w:basedOn w:val="DefaultParagraphFont"/>
    <w:link w:val="BalloonText"/>
    <w:uiPriority w:val="99"/>
    <w:semiHidden/>
    <w:rsid w:val="005B5B5C"/>
    <w:rPr>
      <w:rFonts w:asciiTheme="majorHAnsi" w:hAnsiTheme="majorHAnsi" w:cs="Segoe UI"/>
      <w:color w:val="000000" w:themeColor="tex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5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993"/>
    <w:rPr>
      <w:rFonts w:eastAsia="Times New Roman" w:cs="Helvetica"/>
      <w:b/>
      <w:bCs/>
      <w:color w:val="333333"/>
      <w:kern w:val="36"/>
      <w:sz w:val="32"/>
      <w:szCs w:val="32"/>
      <w:shd w:val="clear" w:color="auto" w:fill="FFFFFF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14993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rsid w:val="00E14993"/>
    <w:rPr>
      <w:b/>
      <w:bCs/>
    </w:rPr>
  </w:style>
  <w:style w:type="character" w:styleId="Hyperlink">
    <w:name w:val="Hyperlink"/>
    <w:aliases w:val="AIE Hyperlink"/>
    <w:basedOn w:val="DefaultParagraphFont"/>
    <w:uiPriority w:val="99"/>
    <w:unhideWhenUsed/>
    <w:rsid w:val="005B5B5C"/>
    <w:rPr>
      <w:b w:val="0"/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1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IEHL1">
    <w:name w:val="AIE HL1"/>
    <w:next w:val="AIEStandard"/>
    <w:link w:val="AIEHL1Char"/>
    <w:qFormat/>
    <w:rsid w:val="00541C24"/>
    <w:pPr>
      <w:keepNext/>
      <w:keepLines/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0070C0"/>
      <w:suppressAutoHyphens/>
      <w:spacing w:before="360" w:after="0" w:line="259" w:lineRule="auto"/>
      <w:ind w:left="284" w:right="-567"/>
      <w:outlineLvl w:val="0"/>
    </w:pPr>
    <w:rPr>
      <w:rFonts w:ascii="Calibri" w:hAnsi="Calibri"/>
      <w:b/>
      <w:color w:val="FFFFFF" w:themeColor="background1"/>
      <w:sz w:val="36"/>
    </w:rPr>
  </w:style>
  <w:style w:type="paragraph" w:customStyle="1" w:styleId="AIEHL2">
    <w:name w:val="AIE HL2"/>
    <w:next w:val="AIEStandard"/>
    <w:link w:val="AIEHL2Char"/>
    <w:qFormat/>
    <w:rsid w:val="008F7A0E"/>
    <w:pPr>
      <w:keepNext/>
      <w:keepLines/>
      <w:numPr>
        <w:ilvl w:val="1"/>
        <w:numId w:val="5"/>
      </w:numPr>
      <w:pBdr>
        <w:bottom w:val="single" w:sz="12" w:space="1" w:color="0070C0"/>
      </w:pBdr>
      <w:suppressAutoHyphens/>
      <w:spacing w:before="360" w:after="0" w:line="259" w:lineRule="auto"/>
      <w:ind w:left="284" w:right="-567"/>
      <w:outlineLvl w:val="1"/>
    </w:pPr>
    <w:rPr>
      <w:rFonts w:ascii="Calibri" w:hAnsi="Calibri"/>
      <w:b/>
      <w:color w:val="0070C0"/>
      <w:sz w:val="32"/>
    </w:rPr>
  </w:style>
  <w:style w:type="character" w:customStyle="1" w:styleId="AIEHL1Char">
    <w:name w:val="AIE HL1 Char"/>
    <w:basedOn w:val="DefaultParagraphFont"/>
    <w:link w:val="AIEHL1"/>
    <w:rsid w:val="00541C24"/>
    <w:rPr>
      <w:rFonts w:ascii="Calibri" w:hAnsi="Calibri"/>
      <w:b/>
      <w:color w:val="FFFFFF" w:themeColor="background1"/>
      <w:sz w:val="36"/>
      <w:shd w:val="clear" w:color="auto" w:fill="0070C0"/>
    </w:rPr>
  </w:style>
  <w:style w:type="paragraph" w:customStyle="1" w:styleId="AIEHL3">
    <w:name w:val="AIE HL3"/>
    <w:next w:val="AIEStandard"/>
    <w:link w:val="AIEHL3Char"/>
    <w:qFormat/>
    <w:rsid w:val="008F7A0E"/>
    <w:pPr>
      <w:keepNext/>
      <w:keepLines/>
      <w:numPr>
        <w:ilvl w:val="2"/>
        <w:numId w:val="5"/>
      </w:numPr>
      <w:suppressAutoHyphens/>
      <w:spacing w:before="360" w:after="0" w:line="259" w:lineRule="auto"/>
      <w:ind w:left="0" w:right="-567"/>
      <w:outlineLvl w:val="2"/>
    </w:pPr>
    <w:rPr>
      <w:rFonts w:ascii="Calibri" w:hAnsi="Calibri"/>
      <w:b/>
      <w:color w:val="0070C0"/>
      <w:sz w:val="24"/>
    </w:rPr>
  </w:style>
  <w:style w:type="character" w:customStyle="1" w:styleId="AIEHL2Char">
    <w:name w:val="AIE HL2 Char"/>
    <w:basedOn w:val="AIEHL1Char"/>
    <w:link w:val="AIEHL2"/>
    <w:rsid w:val="008F7A0E"/>
    <w:rPr>
      <w:rFonts w:ascii="Calibri" w:hAnsi="Calibri"/>
      <w:b/>
      <w:color w:val="0070C0"/>
      <w:sz w:val="32"/>
      <w:shd w:val="clear" w:color="auto" w:fill="0070C0"/>
    </w:rPr>
  </w:style>
  <w:style w:type="paragraph" w:customStyle="1" w:styleId="AIEHL4">
    <w:name w:val="AIE HL4"/>
    <w:next w:val="AIEStandard"/>
    <w:link w:val="AIEHL4Char"/>
    <w:qFormat/>
    <w:rsid w:val="008F7A0E"/>
    <w:pPr>
      <w:keepNext/>
      <w:keepLines/>
      <w:numPr>
        <w:ilvl w:val="3"/>
        <w:numId w:val="5"/>
      </w:numPr>
      <w:suppressAutoHyphens/>
      <w:spacing w:before="360" w:after="0" w:line="259" w:lineRule="auto"/>
      <w:ind w:left="284"/>
      <w:outlineLvl w:val="3"/>
    </w:pPr>
    <w:rPr>
      <w:rFonts w:ascii="Calibri" w:hAnsi="Calibri"/>
      <w:b/>
      <w:i/>
      <w:color w:val="0070C0"/>
      <w:sz w:val="24"/>
    </w:rPr>
  </w:style>
  <w:style w:type="character" w:customStyle="1" w:styleId="AIEHL3Char">
    <w:name w:val="AIE HL3 Char"/>
    <w:basedOn w:val="AIEHL2Char"/>
    <w:link w:val="AIEHL3"/>
    <w:rsid w:val="008F7A0E"/>
    <w:rPr>
      <w:rFonts w:ascii="Calibri" w:hAnsi="Calibri"/>
      <w:b/>
      <w:color w:val="0070C0"/>
      <w:sz w:val="24"/>
      <w:shd w:val="clear" w:color="auto" w:fill="0070C0"/>
    </w:rPr>
  </w:style>
  <w:style w:type="paragraph" w:customStyle="1" w:styleId="AIEHL5">
    <w:name w:val="AIE HL5"/>
    <w:next w:val="AIEStandard"/>
    <w:link w:val="AIEHL5Char"/>
    <w:qFormat/>
    <w:rsid w:val="008F7A0E"/>
    <w:pPr>
      <w:keepNext/>
      <w:keepLines/>
      <w:numPr>
        <w:ilvl w:val="4"/>
        <w:numId w:val="5"/>
      </w:numPr>
      <w:suppressAutoHyphens/>
      <w:spacing w:before="360" w:after="0" w:line="259" w:lineRule="auto"/>
      <w:ind w:left="284"/>
      <w:outlineLvl w:val="4"/>
    </w:pPr>
    <w:rPr>
      <w:rFonts w:ascii="Calibri" w:hAnsi="Calibri"/>
      <w:i/>
      <w:color w:val="0070C0"/>
      <w:sz w:val="24"/>
    </w:rPr>
  </w:style>
  <w:style w:type="character" w:customStyle="1" w:styleId="AIEHL4Char">
    <w:name w:val="AIE HL4 Char"/>
    <w:basedOn w:val="AIEHL3Char"/>
    <w:link w:val="AIEHL4"/>
    <w:rsid w:val="008F7A0E"/>
    <w:rPr>
      <w:rFonts w:ascii="Calibri" w:hAnsi="Calibri"/>
      <w:b/>
      <w:i/>
      <w:color w:val="0070C0"/>
      <w:sz w:val="24"/>
      <w:shd w:val="clear" w:color="auto" w:fill="0070C0"/>
    </w:rPr>
  </w:style>
  <w:style w:type="paragraph" w:customStyle="1" w:styleId="AIEDefinitionDescription">
    <w:name w:val="AIE Definition Description"/>
    <w:next w:val="AIEDefinitionTerm"/>
    <w:link w:val="AIEDefinitionDescriptionChar"/>
    <w:rsid w:val="00023510"/>
    <w:pPr>
      <w:keepLines/>
      <w:suppressAutoHyphens/>
      <w:spacing w:after="120" w:line="240" w:lineRule="auto"/>
    </w:pPr>
    <w:rPr>
      <w:rFonts w:ascii="Calibri" w:hAnsi="Calibri"/>
    </w:rPr>
  </w:style>
  <w:style w:type="character" w:customStyle="1" w:styleId="AIEHL5Char">
    <w:name w:val="AIE HL5 Char"/>
    <w:basedOn w:val="AIEHL4Char"/>
    <w:link w:val="AIEHL5"/>
    <w:rsid w:val="008F7A0E"/>
    <w:rPr>
      <w:rFonts w:ascii="Calibri" w:hAnsi="Calibri"/>
      <w:b w:val="0"/>
      <w:i/>
      <w:color w:val="0070C0"/>
      <w:sz w:val="24"/>
      <w:shd w:val="clear" w:color="auto" w:fill="0070C0"/>
    </w:rPr>
  </w:style>
  <w:style w:type="character" w:customStyle="1" w:styleId="AIEDefinitionDescriptionChar">
    <w:name w:val="AIE Definition Description Char"/>
    <w:basedOn w:val="DefaultParagraphFont"/>
    <w:link w:val="AIEDefinitionDescription"/>
    <w:rsid w:val="00023510"/>
    <w:rPr>
      <w:rFonts w:ascii="Calibri" w:hAnsi="Calibri"/>
    </w:rPr>
  </w:style>
  <w:style w:type="table" w:styleId="TableGrid">
    <w:name w:val="Table Grid"/>
    <w:basedOn w:val="TableNormal"/>
    <w:uiPriority w:val="59"/>
    <w:rsid w:val="005B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IETitle">
    <w:name w:val="AIE Title"/>
    <w:next w:val="AIEStandard"/>
    <w:link w:val="AIETitleChar"/>
    <w:qFormat/>
    <w:rsid w:val="00962E6D"/>
    <w:pPr>
      <w:pBdr>
        <w:bottom w:val="single" w:sz="18" w:space="1" w:color="BFBFBF" w:themeColor="background1" w:themeShade="BF"/>
      </w:pBdr>
      <w:spacing w:after="480" w:line="240" w:lineRule="auto"/>
      <w:ind w:left="-567" w:right="-567"/>
    </w:pPr>
    <w:rPr>
      <w:rFonts w:ascii="Calibri" w:hAnsi="Calibri"/>
      <w:b/>
      <w:color w:val="0070C0"/>
      <w:sz w:val="48"/>
    </w:rPr>
  </w:style>
  <w:style w:type="paragraph" w:customStyle="1" w:styleId="AIEStandard">
    <w:name w:val="AIE Standard"/>
    <w:qFormat/>
    <w:rsid w:val="00F35974"/>
    <w:pPr>
      <w:keepLines/>
      <w:suppressAutoHyphens/>
      <w:spacing w:before="120" w:after="240" w:line="240" w:lineRule="auto"/>
    </w:pPr>
    <w:rPr>
      <w:rFonts w:ascii="Calibri" w:hAnsi="Calibri"/>
    </w:rPr>
  </w:style>
  <w:style w:type="character" w:customStyle="1" w:styleId="AIETitleChar">
    <w:name w:val="AIE Title Char"/>
    <w:basedOn w:val="DefaultParagraphFont"/>
    <w:link w:val="AIETitle"/>
    <w:rsid w:val="00962E6D"/>
    <w:rPr>
      <w:rFonts w:ascii="Calibri" w:hAnsi="Calibri"/>
      <w:b/>
      <w:color w:val="0070C0"/>
      <w:sz w:val="48"/>
    </w:rPr>
  </w:style>
  <w:style w:type="paragraph" w:customStyle="1" w:styleId="AIEItalics">
    <w:name w:val="AIE Italics"/>
    <w:next w:val="AIEStandard"/>
    <w:link w:val="AIEItalicsChar"/>
    <w:rsid w:val="00B2084F"/>
    <w:pPr>
      <w:spacing w:after="160" w:line="259" w:lineRule="auto"/>
    </w:pPr>
    <w:rPr>
      <w:rFonts w:ascii="Calibri" w:hAnsi="Calibri"/>
      <w:i/>
    </w:rPr>
  </w:style>
  <w:style w:type="paragraph" w:customStyle="1" w:styleId="AIEBold">
    <w:name w:val="AIE Bold"/>
    <w:next w:val="AIEStandard"/>
    <w:link w:val="AIEBoldChar"/>
    <w:autoRedefine/>
    <w:rsid w:val="00B2084F"/>
    <w:pPr>
      <w:keepLines/>
      <w:suppressAutoHyphens/>
      <w:spacing w:after="160" w:line="259" w:lineRule="auto"/>
    </w:pPr>
    <w:rPr>
      <w:rFonts w:ascii="Calibri" w:hAnsi="Calibri"/>
      <w:b/>
      <w:lang w:val="en-US"/>
    </w:rPr>
  </w:style>
  <w:style w:type="paragraph" w:customStyle="1" w:styleId="AIEDefinitionTerm">
    <w:name w:val="AIE Definition Term"/>
    <w:next w:val="AIEDefinitionDescription"/>
    <w:rsid w:val="00023510"/>
    <w:pPr>
      <w:keepNext/>
      <w:keepLines/>
      <w:suppressAutoHyphens/>
      <w:spacing w:before="240" w:after="0" w:line="240" w:lineRule="auto"/>
    </w:pPr>
    <w:rPr>
      <w:rFonts w:ascii="Calibri" w:hAnsi="Calibri"/>
      <w:b/>
    </w:rPr>
  </w:style>
  <w:style w:type="numbering" w:customStyle="1" w:styleId="AIEAlphaList">
    <w:name w:val="AIE Alpha List"/>
    <w:basedOn w:val="NoList"/>
    <w:uiPriority w:val="99"/>
    <w:rsid w:val="005B5B5C"/>
    <w:pPr>
      <w:numPr>
        <w:numId w:val="1"/>
      </w:numPr>
    </w:pPr>
  </w:style>
  <w:style w:type="paragraph" w:customStyle="1" w:styleId="AIEMLL1">
    <w:name w:val="AIE MLL1"/>
    <w:link w:val="AIEMLL1Char"/>
    <w:qFormat/>
    <w:rsid w:val="00023510"/>
    <w:pPr>
      <w:keepLines/>
      <w:numPr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Footer">
    <w:name w:val="AIE Footer"/>
    <w:link w:val="AIEFooterChar"/>
    <w:qFormat/>
    <w:rsid w:val="00023510"/>
    <w:pPr>
      <w:spacing w:after="0" w:line="240" w:lineRule="auto"/>
    </w:pPr>
    <w:rPr>
      <w:rFonts w:ascii="Calibri" w:hAnsi="Calibri"/>
      <w:color w:val="000000" w:themeColor="text1"/>
      <w:sz w:val="16"/>
    </w:rPr>
  </w:style>
  <w:style w:type="character" w:customStyle="1" w:styleId="AIEMLL1Char">
    <w:name w:val="AIE MLL1 Char"/>
    <w:basedOn w:val="DefaultParagraphFont"/>
    <w:link w:val="AIEMLL1"/>
    <w:rsid w:val="00023510"/>
    <w:rPr>
      <w:rFonts w:ascii="Calibri" w:hAnsi="Calibri"/>
    </w:rPr>
  </w:style>
  <w:style w:type="character" w:customStyle="1" w:styleId="AIEFooterChar">
    <w:name w:val="AIE Footer Char"/>
    <w:basedOn w:val="DefaultParagraphFont"/>
    <w:link w:val="AIEFooter"/>
    <w:rsid w:val="00023510"/>
    <w:rPr>
      <w:rFonts w:ascii="Calibri" w:hAnsi="Calibri"/>
      <w:color w:val="000000" w:themeColor="text1"/>
      <w:sz w:val="16"/>
    </w:rPr>
  </w:style>
  <w:style w:type="paragraph" w:styleId="ListNumber">
    <w:name w:val="List Number"/>
    <w:basedOn w:val="Normal"/>
    <w:uiPriority w:val="99"/>
    <w:semiHidden/>
    <w:unhideWhenUsed/>
    <w:rsid w:val="005B5B5C"/>
    <w:pPr>
      <w:numPr>
        <w:numId w:val="2"/>
      </w:numPr>
      <w:contextualSpacing/>
    </w:pPr>
  </w:style>
  <w:style w:type="character" w:customStyle="1" w:styleId="AIEItalicsChar">
    <w:name w:val="AIE Italics Char"/>
    <w:basedOn w:val="DefaultParagraphFont"/>
    <w:link w:val="AIEItalics"/>
    <w:rsid w:val="00B2084F"/>
    <w:rPr>
      <w:rFonts w:ascii="Calibri" w:hAnsi="Calibri"/>
      <w:i/>
    </w:rPr>
  </w:style>
  <w:style w:type="character" w:customStyle="1" w:styleId="AIEBoldChar">
    <w:name w:val="AIE Bold Char"/>
    <w:basedOn w:val="DefaultParagraphFont"/>
    <w:link w:val="AIEBold"/>
    <w:rsid w:val="00B2084F"/>
    <w:rPr>
      <w:rFonts w:ascii="Calibri" w:hAnsi="Calibri"/>
      <w:b/>
      <w:lang w:val="en-US"/>
    </w:rPr>
  </w:style>
  <w:style w:type="paragraph" w:customStyle="1" w:styleId="AIEDocumentDifferentiation">
    <w:name w:val="AIE Document Differentiation"/>
    <w:basedOn w:val="Header"/>
    <w:qFormat/>
    <w:rsid w:val="00023510"/>
    <w:rPr>
      <w:rFonts w:ascii="Calibri" w:hAnsi="Calibri" w:cs="Calibri"/>
      <w:b/>
      <w:bCs/>
      <w:smallCaps/>
      <w:color w:val="595959" w:themeColor="text1" w:themeTint="A6"/>
      <w:lang w:val="en-US"/>
    </w:rPr>
  </w:style>
  <w:style w:type="paragraph" w:customStyle="1" w:styleId="AIEMLL2">
    <w:name w:val="AIE MLL2"/>
    <w:link w:val="AIEMLL2Char"/>
    <w:qFormat/>
    <w:rsid w:val="00023510"/>
    <w:pPr>
      <w:keepLines/>
      <w:numPr>
        <w:ilvl w:val="1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character" w:customStyle="1" w:styleId="AIEMLL2Char">
    <w:name w:val="AIE MLL2 Char"/>
    <w:basedOn w:val="DefaultParagraphFont"/>
    <w:link w:val="AIEMLL2"/>
    <w:rsid w:val="00023510"/>
    <w:rPr>
      <w:rFonts w:ascii="Calibri" w:hAnsi="Calibri"/>
    </w:rPr>
  </w:style>
  <w:style w:type="paragraph" w:customStyle="1" w:styleId="AIEMLL3">
    <w:name w:val="AIE MLL3"/>
    <w:link w:val="AIEMLL3Char"/>
    <w:qFormat/>
    <w:rsid w:val="00023510"/>
    <w:pPr>
      <w:keepLines/>
      <w:numPr>
        <w:ilvl w:val="2"/>
        <w:numId w:val="3"/>
      </w:numPr>
      <w:suppressAutoHyphens/>
      <w:spacing w:after="160" w:line="259" w:lineRule="auto"/>
      <w:contextualSpacing/>
    </w:pPr>
    <w:rPr>
      <w:rFonts w:ascii="Calibri" w:hAnsi="Calibri"/>
    </w:rPr>
  </w:style>
  <w:style w:type="paragraph" w:customStyle="1" w:styleId="AIETableHeading">
    <w:name w:val="AIE Table Heading"/>
    <w:link w:val="AIETableHeadingChar"/>
    <w:rsid w:val="00B2084F"/>
    <w:pPr>
      <w:spacing w:after="0" w:line="240" w:lineRule="auto"/>
      <w:jc w:val="center"/>
    </w:pPr>
    <w:rPr>
      <w:rFonts w:ascii="Calibri" w:hAnsi="Calibri"/>
      <w:b/>
    </w:rPr>
  </w:style>
  <w:style w:type="character" w:customStyle="1" w:styleId="AIEMLL3Char">
    <w:name w:val="AIE MLL3 Char"/>
    <w:basedOn w:val="DefaultParagraphFont"/>
    <w:link w:val="AIEMLL3"/>
    <w:rsid w:val="00023510"/>
    <w:rPr>
      <w:rFonts w:ascii="Calibri" w:hAnsi="Calibri"/>
    </w:rPr>
  </w:style>
  <w:style w:type="paragraph" w:customStyle="1" w:styleId="AIETableDataCentred">
    <w:name w:val="AIE Table Data Centred"/>
    <w:basedOn w:val="AIEBold"/>
    <w:link w:val="AIETableDataCentredChar"/>
    <w:rsid w:val="00B2084F"/>
    <w:pPr>
      <w:spacing w:after="0" w:line="240" w:lineRule="auto"/>
      <w:jc w:val="center"/>
    </w:pPr>
    <w:rPr>
      <w:b w:val="0"/>
    </w:rPr>
  </w:style>
  <w:style w:type="character" w:customStyle="1" w:styleId="AIETableHeadingChar">
    <w:name w:val="AIE Table Heading Char"/>
    <w:basedOn w:val="DefaultParagraphFont"/>
    <w:link w:val="AIETableHeading"/>
    <w:rsid w:val="00B2084F"/>
    <w:rPr>
      <w:rFonts w:ascii="Calibri" w:hAnsi="Calibri"/>
      <w:b/>
    </w:rPr>
  </w:style>
  <w:style w:type="paragraph" w:customStyle="1" w:styleId="AIETableDataLeftAlign">
    <w:name w:val="AIE Table Data Left Align"/>
    <w:link w:val="AIETableDataLeftAlignChar"/>
    <w:rsid w:val="00B2084F"/>
    <w:pPr>
      <w:keepLines/>
      <w:suppressAutoHyphens/>
      <w:spacing w:after="0" w:line="240" w:lineRule="auto"/>
    </w:pPr>
    <w:rPr>
      <w:rFonts w:ascii="Calibri" w:hAnsi="Calibri"/>
    </w:rPr>
  </w:style>
  <w:style w:type="character" w:customStyle="1" w:styleId="AIETableDataCentredChar">
    <w:name w:val="AIE Table Data Centred Char"/>
    <w:basedOn w:val="AIEBoldChar"/>
    <w:link w:val="AIETableDataCentred"/>
    <w:rsid w:val="00B2084F"/>
    <w:rPr>
      <w:rFonts w:ascii="Calibri" w:hAnsi="Calibri"/>
      <w:b w:val="0"/>
      <w:lang w:val="en-US"/>
    </w:rPr>
  </w:style>
  <w:style w:type="paragraph" w:customStyle="1" w:styleId="AIETableDataRightAlign">
    <w:name w:val="AIE Table Data Right Align"/>
    <w:link w:val="AIETableDataRightAlignChar"/>
    <w:rsid w:val="00B2084F"/>
    <w:pPr>
      <w:keepLines/>
      <w:suppressAutoHyphens/>
      <w:spacing w:after="0" w:line="240" w:lineRule="auto"/>
      <w:jc w:val="right"/>
    </w:pPr>
    <w:rPr>
      <w:rFonts w:ascii="Calibri" w:hAnsi="Calibri"/>
    </w:rPr>
  </w:style>
  <w:style w:type="character" w:customStyle="1" w:styleId="AIETableDataLeftAlignChar">
    <w:name w:val="AIE Table Data Left Align Char"/>
    <w:basedOn w:val="DefaultParagraphFont"/>
    <w:link w:val="AIETableDataLeftAlign"/>
    <w:rsid w:val="00B2084F"/>
    <w:rPr>
      <w:rFonts w:ascii="Calibri" w:hAnsi="Calibri"/>
    </w:rPr>
  </w:style>
  <w:style w:type="character" w:customStyle="1" w:styleId="AIETableDataRightAlignChar">
    <w:name w:val="AIE Table Data Right Align Char"/>
    <w:basedOn w:val="DefaultParagraphFont"/>
    <w:link w:val="AIETableDataRightAlign"/>
    <w:rsid w:val="00B2084F"/>
    <w:rPr>
      <w:rFonts w:ascii="Calibri" w:hAnsi="Calibri"/>
    </w:rPr>
  </w:style>
  <w:style w:type="paragraph" w:customStyle="1" w:styleId="AIEAppendix">
    <w:name w:val="AIE Appendix"/>
    <w:next w:val="AIEStandard"/>
    <w:link w:val="AIEAppendixChar"/>
    <w:qFormat/>
    <w:rsid w:val="00B73057"/>
    <w:pPr>
      <w:keepNext/>
      <w:pageBreakBefore/>
      <w:numPr>
        <w:numId w:val="4"/>
      </w:numPr>
      <w:spacing w:before="360" w:after="0" w:line="259" w:lineRule="auto"/>
      <w:ind w:left="1247" w:right="-567" w:firstLine="74"/>
      <w:outlineLvl w:val="0"/>
    </w:pPr>
    <w:rPr>
      <w:rFonts w:ascii="Calibri" w:hAnsi="Calibri"/>
      <w:b/>
      <w:color w:val="0070C0"/>
      <w:sz w:val="36"/>
    </w:rPr>
  </w:style>
  <w:style w:type="character" w:customStyle="1" w:styleId="AIEAppendixChar">
    <w:name w:val="AIE Appendix Char"/>
    <w:basedOn w:val="DefaultParagraphFont"/>
    <w:link w:val="AIEAppendix"/>
    <w:rsid w:val="00B73057"/>
    <w:rPr>
      <w:rFonts w:ascii="Calibri" w:hAnsi="Calibri"/>
      <w:b/>
      <w:color w:val="0070C0"/>
      <w:sz w:val="36"/>
    </w:rPr>
  </w:style>
  <w:style w:type="character" w:styleId="PlaceholderText">
    <w:name w:val="Placeholder Text"/>
    <w:basedOn w:val="DefaultParagraphFont"/>
    <w:uiPriority w:val="99"/>
    <w:semiHidden/>
    <w:rsid w:val="005B5B5C"/>
    <w:rPr>
      <w:color w:val="808080"/>
    </w:rPr>
  </w:style>
  <w:style w:type="table" w:styleId="GridTable4-Accent3">
    <w:name w:val="Grid Table 4 Accent 3"/>
    <w:basedOn w:val="TableNormal"/>
    <w:uiPriority w:val="49"/>
    <w:rsid w:val="005B5B5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SCBullet">
    <w:name w:val="SC Bullet"/>
    <w:basedOn w:val="Normal"/>
    <w:locked/>
    <w:rsid w:val="00011636"/>
    <w:pPr>
      <w:numPr>
        <w:numId w:val="6"/>
      </w:num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</w:rPr>
  </w:style>
  <w:style w:type="paragraph" w:customStyle="1" w:styleId="AIEAppH1">
    <w:name w:val="AIE AppH1"/>
    <w:next w:val="AIEStandard"/>
    <w:qFormat/>
    <w:rsid w:val="003F4818"/>
    <w:pPr>
      <w:keepNext/>
      <w:spacing w:before="360" w:after="0" w:line="259" w:lineRule="auto"/>
      <w:ind w:left="-567" w:right="-567"/>
      <w:outlineLvl w:val="1"/>
    </w:pPr>
    <w:rPr>
      <w:rFonts w:ascii="Calibri" w:hAnsi="Calibri"/>
      <w:b/>
      <w:color w:val="0070C0"/>
      <w:sz w:val="32"/>
    </w:rPr>
  </w:style>
  <w:style w:type="paragraph" w:customStyle="1" w:styleId="AIEAppH2">
    <w:name w:val="AIE AppH2"/>
    <w:next w:val="AIEStandard"/>
    <w:qFormat/>
    <w:rsid w:val="004B3085"/>
    <w:pPr>
      <w:keepNext/>
      <w:suppressAutoHyphens/>
      <w:spacing w:before="360" w:after="0" w:line="259" w:lineRule="auto"/>
      <w:outlineLvl w:val="2"/>
    </w:pPr>
    <w:rPr>
      <w:rFonts w:ascii="Calibri" w:hAnsi="Calibri"/>
      <w:b/>
      <w:color w:val="0070C0"/>
      <w:sz w:val="28"/>
    </w:rPr>
  </w:style>
  <w:style w:type="paragraph" w:styleId="TOCHeading">
    <w:name w:val="TOC Heading"/>
    <w:aliases w:val="AIE TOC Heading"/>
    <w:next w:val="AIEStandard"/>
    <w:uiPriority w:val="39"/>
    <w:unhideWhenUsed/>
    <w:qFormat/>
    <w:rsid w:val="00023510"/>
    <w:pPr>
      <w:suppressAutoHyphens/>
      <w:spacing w:before="160" w:after="160" w:line="240" w:lineRule="auto"/>
    </w:pPr>
    <w:rPr>
      <w:rFonts w:ascii="Calibri" w:eastAsiaTheme="majorEastAsia" w:hAnsi="Calibri" w:cstheme="majorBidi"/>
      <w:b/>
      <w:color w:val="0070C0"/>
      <w:sz w:val="32"/>
      <w:szCs w:val="32"/>
    </w:rPr>
  </w:style>
  <w:style w:type="paragraph" w:styleId="TOC1">
    <w:name w:val="toc 1"/>
    <w:aliases w:val="AIE TOC 1"/>
    <w:next w:val="AIEStandard"/>
    <w:uiPriority w:val="39"/>
    <w:unhideWhenUsed/>
    <w:rsid w:val="00023510"/>
    <w:pPr>
      <w:spacing w:after="0" w:line="240" w:lineRule="auto"/>
    </w:pPr>
    <w:rPr>
      <w:rFonts w:ascii="Calibri" w:hAnsi="Calibri"/>
    </w:rPr>
  </w:style>
  <w:style w:type="paragraph" w:styleId="TOC2">
    <w:name w:val="toc 2"/>
    <w:aliases w:val="AIE TOC 2"/>
    <w:next w:val="AIEStandard"/>
    <w:uiPriority w:val="39"/>
    <w:unhideWhenUsed/>
    <w:rsid w:val="00023510"/>
    <w:pPr>
      <w:spacing w:after="0" w:line="240" w:lineRule="auto"/>
      <w:ind w:left="284"/>
    </w:pPr>
    <w:rPr>
      <w:rFonts w:ascii="Calibri" w:hAnsi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5B5B5C"/>
    <w:rPr>
      <w:sz w:val="16"/>
      <w:szCs w:val="16"/>
    </w:rPr>
  </w:style>
  <w:style w:type="paragraph" w:styleId="CommentText">
    <w:name w:val="annotation text"/>
    <w:aliases w:val="AIE Comment Text"/>
    <w:link w:val="CommentTextChar"/>
    <w:uiPriority w:val="99"/>
    <w:semiHidden/>
    <w:unhideWhenUsed/>
    <w:rsid w:val="005B5B5C"/>
    <w:pPr>
      <w:suppressAutoHyphens/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aliases w:val="AIE Comment Text Char"/>
    <w:basedOn w:val="DefaultParagraphFont"/>
    <w:link w:val="CommentText"/>
    <w:uiPriority w:val="99"/>
    <w:semiHidden/>
    <w:rsid w:val="005B5B5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5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5B5C"/>
    <w:rPr>
      <w:rFonts w:ascii="Times New Roman" w:hAnsi="Times New Roman"/>
      <w:b/>
      <w:bCs/>
      <w:sz w:val="20"/>
      <w:szCs w:val="20"/>
    </w:rPr>
  </w:style>
  <w:style w:type="paragraph" w:styleId="TOC3">
    <w:name w:val="toc 3"/>
    <w:aliases w:val="AIE TOC 3"/>
    <w:next w:val="AIEStandard"/>
    <w:uiPriority w:val="39"/>
    <w:unhideWhenUsed/>
    <w:rsid w:val="00023510"/>
    <w:pPr>
      <w:spacing w:after="0" w:line="240" w:lineRule="auto"/>
      <w:ind w:left="567"/>
    </w:pPr>
    <w:rPr>
      <w:rFonts w:ascii="Calibri" w:hAnsi="Calibri"/>
    </w:rPr>
  </w:style>
  <w:style w:type="paragraph" w:styleId="TOC4">
    <w:name w:val="toc 4"/>
    <w:aliases w:val="AIE TOC 4"/>
    <w:next w:val="AIEStandard"/>
    <w:uiPriority w:val="39"/>
    <w:unhideWhenUsed/>
    <w:rsid w:val="00023510"/>
    <w:pPr>
      <w:spacing w:after="0" w:line="240" w:lineRule="auto"/>
      <w:ind w:left="851"/>
    </w:pPr>
    <w:rPr>
      <w:rFonts w:ascii="Calibri" w:hAnsi="Calibri"/>
    </w:rPr>
  </w:style>
  <w:style w:type="paragraph" w:styleId="TOC5">
    <w:name w:val="toc 5"/>
    <w:aliases w:val="AIE TOC 5"/>
    <w:basedOn w:val="Normal"/>
    <w:next w:val="Normal"/>
    <w:uiPriority w:val="39"/>
    <w:unhideWhenUsed/>
    <w:rsid w:val="00023510"/>
    <w:pPr>
      <w:spacing w:line="240" w:lineRule="auto"/>
      <w:ind w:left="1134"/>
    </w:pPr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B5B5C"/>
    <w:rPr>
      <w:color w:val="605E5C"/>
      <w:shd w:val="clear" w:color="auto" w:fill="E1DFDD"/>
    </w:rPr>
  </w:style>
  <w:style w:type="paragraph" w:styleId="Caption">
    <w:name w:val="caption"/>
    <w:aliases w:val="AIE Caption"/>
    <w:next w:val="AIEStandard"/>
    <w:uiPriority w:val="35"/>
    <w:unhideWhenUsed/>
    <w:rsid w:val="00023510"/>
    <w:pPr>
      <w:keepNext/>
      <w:spacing w:before="60" w:after="60" w:line="240" w:lineRule="auto"/>
    </w:pPr>
    <w:rPr>
      <w:rFonts w:ascii="Calibri" w:hAnsi="Calibri"/>
      <w:i/>
      <w:iCs/>
      <w:sz w:val="20"/>
      <w:szCs w:val="18"/>
    </w:rPr>
  </w:style>
  <w:style w:type="character" w:styleId="FollowedHyperlink">
    <w:name w:val="FollowedHyperlink"/>
    <w:aliases w:val="AIE Followed Hyperlink"/>
    <w:basedOn w:val="DefaultParagraphFont"/>
    <w:uiPriority w:val="99"/>
    <w:semiHidden/>
    <w:unhideWhenUsed/>
    <w:qFormat/>
    <w:rsid w:val="005B5B5C"/>
    <w:rPr>
      <w:color w:val="0563C1"/>
      <w:u w:val="single"/>
    </w:rPr>
  </w:style>
  <w:style w:type="table" w:customStyle="1" w:styleId="DefinitionsTable">
    <w:name w:val="Definitions Table"/>
    <w:basedOn w:val="TableNormal"/>
    <w:uiPriority w:val="99"/>
    <w:rsid w:val="005B506F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pPr>
        <w:jc w:val="left"/>
      </w:pPr>
      <w:rPr>
        <w:rFonts w:ascii="Calibri" w:hAnsi="Calibri"/>
        <w:b/>
        <w:color w:val="FFFFFF" w:themeColor="background1"/>
        <w:sz w:val="22"/>
      </w:rPr>
      <w:tblPr/>
      <w:tcPr>
        <w:shd w:val="clear" w:color="auto" w:fill="0070C0"/>
        <w:vAlign w:val="center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rPr>
        <w:rFonts w:ascii="Calibri" w:hAnsi="Calibri"/>
        <w:sz w:val="20"/>
      </w:rPr>
      <w:tblPr/>
      <w:tcPr>
        <w:vAlign w:val="center"/>
      </w:tcPr>
    </w:tblStylePr>
    <w:tblStylePr w:type="band2Horz">
      <w:pPr>
        <w:jc w:val="left"/>
      </w:pPr>
      <w:rPr>
        <w:rFonts w:ascii="Calibri" w:hAnsi="Calibri"/>
        <w:sz w:val="20"/>
      </w:rPr>
      <w:tblPr/>
      <w:tcPr>
        <w:shd w:val="clear" w:color="auto" w:fill="D9E2F3" w:themeFill="accent1" w:themeFillTint="33"/>
        <w:vAlign w:val="center"/>
      </w:tcPr>
    </w:tblStylePr>
  </w:style>
  <w:style w:type="paragraph" w:customStyle="1" w:styleId="AIEBox">
    <w:name w:val="AIE Box"/>
    <w:qFormat/>
    <w:rsid w:val="004B084E"/>
    <w:pPr>
      <w:pBdr>
        <w:top w:val="single" w:sz="12" w:space="4" w:color="0070C0" w:shadow="1"/>
        <w:left w:val="single" w:sz="12" w:space="4" w:color="0070C0" w:shadow="1"/>
        <w:bottom w:val="single" w:sz="12" w:space="4" w:color="0070C0" w:shadow="1"/>
        <w:right w:val="single" w:sz="12" w:space="4" w:color="0070C0" w:shadow="1"/>
      </w:pBdr>
      <w:shd w:val="clear" w:color="auto" w:fill="D9E2F3" w:themeFill="accent1" w:themeFillTint="33"/>
      <w:spacing w:before="240" w:after="240" w:line="240" w:lineRule="auto"/>
      <w:ind w:left="567" w:right="567"/>
      <w:contextualSpacing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cademyOfInteractiveEntertainment/AIEYear1Sampl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OneDrive%20-%20Academy%20of%20Interactive%20Entertainment\2023\Course%20Documentation\NEW%20FORMAT%20SAGS%202023\AIE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ranet Document" ma:contentTypeID="0x010100B7E1182C2EDC489CA872C34DBF33DBA200EFCC94D00A6F5E4486CE2DE7D3649F95" ma:contentTypeVersion="34" ma:contentTypeDescription="AIE document metadata based on Document" ma:contentTypeScope="" ma:versionID="f6b2867e4618c0fdf78ebf6cf79e4417">
  <xsd:schema xmlns:xsd="http://www.w3.org/2001/XMLSchema" xmlns:xs="http://www.w3.org/2001/XMLSchema" xmlns:p="http://schemas.microsoft.com/office/2006/metadata/properties" xmlns:ns1="http://schemas.microsoft.com/sharepoint/v3" xmlns:ns2="829a6d25-aeff-4421-995e-843ed241d769" xmlns:ns3="71111bed-37cb-4d26-b55b-68ca1aff01e3" xmlns:ns4="7524d58d-8108-4a7c-838e-de683ad823fc" xmlns:ns5="http://schemas.microsoft.com/sharepoint/v4" targetNamespace="http://schemas.microsoft.com/office/2006/metadata/properties" ma:root="true" ma:fieldsID="f59d8ee2ec0b8bb7f371076576e36910" ns1:_="" ns2:_="" ns3:_="" ns4:_="" ns5:_="">
    <xsd:import namespace="http://schemas.microsoft.com/sharepoint/v3"/>
    <xsd:import namespace="829a6d25-aeff-4421-995e-843ed241d769"/>
    <xsd:import namespace="71111bed-37cb-4d26-b55b-68ca1aff01e3"/>
    <xsd:import namespace="7524d58d-8108-4a7c-838e-de683ad823fc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1:Author" minOccurs="0"/>
                <xsd:element ref="ns1:Editor" minOccurs="0"/>
                <xsd:element ref="ns2:Document_Version" minOccurs="0"/>
                <xsd:element ref="ns2:a48278fba8d84077bbb94e1e70001189" minOccurs="0"/>
                <xsd:element ref="ns2:TaxCatchAll" minOccurs="0"/>
                <xsd:element ref="ns2:faa942b5acfd414d8b05c736490b163d" minOccurs="0"/>
                <xsd:element ref="ns2:ce9859e6104548e287ee2afca4086ff8" minOccurs="0"/>
                <xsd:element ref="ns2:ie769fd79bdb4ad39881c126498b8aad" minOccurs="0"/>
                <xsd:element ref="ns2:TaxCatchAllLabel" minOccurs="0"/>
                <xsd:element ref="ns3:SharedWithUsers" minOccurs="0"/>
                <xsd:element ref="ns3:SharedWithDetails" minOccurs="0"/>
                <xsd:element ref="ns4:_ModernAudienceTargetUserField" minOccurs="0"/>
                <xsd:element ref="ns4:_ModernAudienceAadObjectId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13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d25-aeff-4421-995e-843ed241d769" elementFormDefault="qualified">
    <xsd:import namespace="http://schemas.microsoft.com/office/2006/documentManagement/types"/>
    <xsd:import namespace="http://schemas.microsoft.com/office/infopath/2007/PartnerControls"/>
    <xsd:element name="Document_Version" ma:index="19" nillable="true" ma:displayName="Document Version" ma:description="AIE Document Version" ma:internalName="Document_Version">
      <xsd:simpleType>
        <xsd:restriction base="dms:Text">
          <xsd:maxLength value="255"/>
        </xsd:restriction>
      </xsd:simpleType>
    </xsd:element>
    <xsd:element name="a48278fba8d84077bbb94e1e70001189" ma:index="20" nillable="true" ma:taxonomy="true" ma:internalName="a48278fba8d84077bbb94e1e70001189" ma:taxonomyFieldName="Topic" ma:displayName="Topic" ma:fieldId="{a48278fb-a8d8-4077-bbb9-4e1e70001189}" ma:taxonomyMulti="true" ma:sspId="f5fef3c2-07a3-4532-a827-a7a99c3972e0" ma:termSetId="5c8dfca0-f72a-4c2f-953e-31ad15de919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hidden="true" ma:list="{b8a349f4-0881-4b89-b7fe-00c74b1b4b9d}" ma:internalName="TaxCatchAll" ma:showField="CatchAllData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aa942b5acfd414d8b05c736490b163d" ma:index="22" nillable="true" ma:taxonomy="true" ma:internalName="faa942b5acfd414d8b05c736490b163d" ma:taxonomyFieldName="DocumentCategory" ma:displayName="Document Category" ma:fieldId="{faa942b5-acfd-414d-8b05-c736490b163d}" ma:taxonomyMulti="true" ma:sspId="f5fef3c2-07a3-4532-a827-a7a99c3972e0" ma:termSetId="ece0e726-56e5-4c4c-aea8-5606910cc1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e9859e6104548e287ee2afca4086ff8" ma:index="23" nillable="true" ma:taxonomy="true" ma:internalName="ce9859e6104548e287ee2afca4086ff8" ma:taxonomyFieldName="Department31344" ma:displayName="Department" ma:fieldId="{ce9859e6-1045-48e2-87ee-2afca4086ff8}" ma:taxonomyMulti="true" ma:sspId="f5fef3c2-07a3-4532-a827-a7a99c3972e0" ma:termSetId="f0d18522-3256-45a2-893a-90b4302249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769fd79bdb4ad39881c126498b8aad" ma:index="24" nillable="true" ma:taxonomy="true" ma:internalName="ie769fd79bdb4ad39881c126498b8aad" ma:taxonomyFieldName="Location31345" ma:displayName="Location" ma:fieldId="{2e769fd7-9bdb-4ad3-9881-c126498b8aad}" ma:taxonomyMulti="true" ma:sspId="f5fef3c2-07a3-4532-a827-a7a99c3972e0" ma:termSetId="22798e25-7818-42be-b3d3-8cd26b5540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25" nillable="true" ma:displayName="Taxonomy Catch All Column1" ma:hidden="true" ma:list="{b8a349f4-0881-4b89-b7fe-00c74b1b4b9d}" ma:internalName="TaxCatchAllLabel" ma:readOnly="true" ma:showField="CatchAllDataLabel" ma:web="829a6d25-aeff-4421-995e-843ed241d7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1bed-37cb-4d26-b55b-68ca1aff01e3" elementFormDefault="qualified">
    <xsd:import namespace="http://schemas.microsoft.com/office/2006/documentManagement/types"/>
    <xsd:import namespace="http://schemas.microsoft.com/office/infopath/2007/PartnerControls"/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24d58d-8108-4a7c-838e-de683ad823fc" elementFormDefault="qualified">
    <xsd:import namespace="http://schemas.microsoft.com/office/2006/documentManagement/types"/>
    <xsd:import namespace="http://schemas.microsoft.com/office/infopath/2007/PartnerControls"/>
    <xsd:element name="_ModernAudienceTargetUserField" ma:index="28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29" nillable="true" ma:displayName="AudienceIds" ma:list="{c56c9d9a-5147-4c37-8aee-a118a9ea0824}" ma:internalName="_ModernAudienceAadObjectIds" ma:readOnly="true" ma:showField="_AadObjectIdForUser" ma:web="71111bed-37cb-4d26-b55b-68ca1aff0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a942b5acfd414d8b05c736490b163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2052b62c-f92b-4b39-896d-302f16a65d2f</TermId>
        </TermInfo>
      </Terms>
    </faa942b5acfd414d8b05c736490b163d>
    <IconOverlay xmlns="http://schemas.microsoft.com/sharepoint/v4" xsi:nil="true"/>
    <ie769fd79bdb4ad39881c126498b8aad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Australia</TermName>
          <TermId xmlns="http://schemas.microsoft.com/office/infopath/2007/PartnerControls">5858050a-e145-449c-9fc0-a43bf552d5d4</TermId>
        </TermInfo>
        <TermInfo xmlns="http://schemas.microsoft.com/office/infopath/2007/PartnerControls">
          <TermName xmlns="http://schemas.microsoft.com/office/infopath/2007/PartnerControls">USA</TermName>
          <TermId xmlns="http://schemas.microsoft.com/office/infopath/2007/PartnerControls">5f1bb659-ba82-4df1-a9c0-762e11d2432f</TermId>
        </TermInfo>
        <TermInfo xmlns="http://schemas.microsoft.com/office/infopath/2007/PartnerControls">
          <TermName xmlns="http://schemas.microsoft.com/office/infopath/2007/PartnerControls">Seattle</TermName>
          <TermId xmlns="http://schemas.microsoft.com/office/infopath/2007/PartnerControls">82d41991-cd5c-4364-a396-1ed9ba5c9d2d</TermId>
        </TermInfo>
        <TermInfo xmlns="http://schemas.microsoft.com/office/infopath/2007/PartnerControls">
          <TermName xmlns="http://schemas.microsoft.com/office/infopath/2007/PartnerControls">Lafayette</TermName>
          <TermId xmlns="http://schemas.microsoft.com/office/infopath/2007/PartnerControls">13b99371-1845-401d-b654-fad02cb86fc4</TermId>
        </TermInfo>
      </Terms>
    </ie769fd79bdb4ad39881c126498b8aad>
    <_ModernAudienceTargetUserField xmlns="7524d58d-8108-4a7c-838e-de683ad823fc">
      <UserInfo>
        <DisplayName>c:0t.c|tenant|34d77949-c869-4500-b098-dd3f73791fd7</DisplayName>
        <AccountId>35</AccountId>
        <AccountType/>
      </UserInfo>
    </_ModernAudienceTargetUserField>
    <a48278fba8d84077bbb94e1e70001189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AIE Doc</TermName>
          <TermId xmlns="http://schemas.microsoft.com/office/infopath/2007/PartnerControls">b4ab19ba-251e-4cb2-93d8-fd7f661ee356</TermId>
        </TermInfo>
        <TermInfo xmlns="http://schemas.microsoft.com/office/infopath/2007/PartnerControls">
          <TermName xmlns="http://schemas.microsoft.com/office/infopath/2007/PartnerControls">Writing/Editing/Publishing</TermName>
          <TermId xmlns="http://schemas.microsoft.com/office/infopath/2007/PartnerControls">ee6528d5-e64f-4a09-9383-d77c8cc5ad53</TermId>
        </TermInfo>
      </Terms>
    </a48278fba8d84077bbb94e1e70001189>
    <ce9859e6104548e287ee2afca4086ff8 xmlns="829a6d25-aeff-4421-995e-843ed241d769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Executive</TermName>
          <TermId xmlns="http://schemas.microsoft.com/office/infopath/2007/PartnerControls">34e2a94b-1e20-45ff-95f3-7511823aee61</TermId>
        </TermInfo>
      </Terms>
    </ce9859e6104548e287ee2afca4086ff8>
    <Document_Version xmlns="829a6d25-aeff-4421-995e-843ed241d769">4.0</Document_Version>
    <TaxCatchAll xmlns="829a6d25-aeff-4421-995e-843ed241d769">
      <Value>33</Value>
      <Value>32</Value>
      <Value>26</Value>
      <Value>43</Value>
      <Value>93</Value>
      <Value>23</Value>
      <Value>84</Value>
      <Value>34</Value>
    </TaxCatchAll>
    <SharedWithUsers xmlns="71111bed-37cb-4d26-b55b-68ca1aff01e3">
      <UserInfo>
        <DisplayName>Adam Walsh</DisplayName>
        <AccountId>35</AccountId>
        <AccountType/>
      </UserInfo>
      <UserInfo>
        <DisplayName>Alexandra Mannell</DisplayName>
        <AccountId>175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7CDEC1-521D-4BE7-8315-E4625C0E6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29a6d25-aeff-4421-995e-843ed241d769"/>
    <ds:schemaRef ds:uri="71111bed-37cb-4d26-b55b-68ca1aff01e3"/>
    <ds:schemaRef ds:uri="7524d58d-8108-4a7c-838e-de683ad823fc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276FCD-3B4B-42F3-86EA-63D2665D66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288489-1C45-4BBF-A03C-4E8B53A3DB66}">
  <ds:schemaRefs>
    <ds:schemaRef ds:uri="http://schemas.microsoft.com/office/2006/metadata/properties"/>
    <ds:schemaRef ds:uri="http://schemas.microsoft.com/office/infopath/2007/PartnerControls"/>
    <ds:schemaRef ds:uri="829a6d25-aeff-4421-995e-843ed241d769"/>
    <ds:schemaRef ds:uri="http://schemas.microsoft.com/sharepoint/v4"/>
    <ds:schemaRef ds:uri="7524d58d-8108-4a7c-838e-de683ad823fc"/>
    <ds:schemaRef ds:uri="71111bed-37cb-4d26-b55b-68ca1aff01e3"/>
  </ds:schemaRefs>
</ds:datastoreItem>
</file>

<file path=customXml/itemProps4.xml><?xml version="1.0" encoding="utf-8"?>
<ds:datastoreItem xmlns:ds="http://schemas.openxmlformats.org/officeDocument/2006/customXml" ds:itemID="{DE37A20B-E0CC-4E44-9BD7-47AF818D4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AIE Document Template.dotx</Template>
  <TotalTime>418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AIE Document Template</vt:lpstr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 Document Template</dc:title>
  <dc:subject/>
  <dc:creator>Sam Cartwright</dc:creator>
  <cp:keywords/>
  <cp:lastModifiedBy>Zora Kerr</cp:lastModifiedBy>
  <cp:revision>20</cp:revision>
  <cp:lastPrinted>2022-08-29T05:04:00Z</cp:lastPrinted>
  <dcterms:created xsi:type="dcterms:W3CDTF">2022-11-23T05:55:00Z</dcterms:created>
  <dcterms:modified xsi:type="dcterms:W3CDTF">2023-05-19T06:57:00Z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0x010100B7E1182C2EDC489CA872C34DBF33DBA200EFCC94D00A6F5E4486CE2DE7D3649F95</vt:lpwstr>
  </property>
  <property fmtid="{D5CDD505-2E9C-101B-9397-08002B2CF9AE}" pid="3" name="OwlContentTargetOptionsFour">
    <vt:lpwstr/>
  </property>
  <property fmtid="{D5CDD505-2E9C-101B-9397-08002B2CF9AE}" pid="4" name="OwlTags">
    <vt:lpwstr>63;#HR Policies|672e4c03-98e4-464b-b4f6-be24ab55f439</vt:lpwstr>
  </property>
  <property fmtid="{D5CDD505-2E9C-101B-9397-08002B2CF9AE}" pid="5" name="OwlDocPortalCategory">
    <vt:lpwstr>26;#Policy|96023dfd-ae17-4b56-a7d2-d9f3cf76221b</vt:lpwstr>
  </property>
  <property fmtid="{D5CDD505-2E9C-101B-9397-08002B2CF9AE}" pid="6" name="OwlContentTargetOptionsOne">
    <vt:lpwstr/>
  </property>
  <property fmtid="{D5CDD505-2E9C-101B-9397-08002B2CF9AE}" pid="7" name="OwlContentTargetOptionsTwo">
    <vt:lpwstr>19;#Canberra|0b77b283-97be-4099-a6e8-37e417dd2bcd;#21;#Adelaide|d3dd7701-501c-4683-8aa0-0da8bb284c54;#5;#Sydney|0eaafe3d-2e10-42a1-8cda-b62e8db7f35a;#20;#Melbourne|53b9296f-3cab-4f2e-aea9-dcd45f021931;#22;#Online|8b1311a9-9578-4dd4-9d22-74e4071dca89</vt:lpwstr>
  </property>
  <property fmtid="{D5CDD505-2E9C-101B-9397-08002B2CF9AE}" pid="8" name="OwlContentTargetOptionsThree">
    <vt:lpwstr/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xd_Signature">
    <vt:bool>false</vt:bool>
  </property>
  <property fmtid="{D5CDD505-2E9C-101B-9397-08002B2CF9AE}" pid="15" name="Location31345">
    <vt:lpwstr>23;#Australia|5858050a-e145-449c-9fc0-a43bf552d5d4;#32;#USA|5f1bb659-ba82-4df1-a9c0-762e11d2432f;#33;#Seattle|82d41991-cd5c-4364-a396-1ed9ba5c9d2d;#34;#Lafayette|13b99371-1845-401d-b654-fad02cb86fc4</vt:lpwstr>
  </property>
  <property fmtid="{D5CDD505-2E9C-101B-9397-08002B2CF9AE}" pid="16" name="Topic">
    <vt:lpwstr>26;#AIE Doc|b4ab19ba-251e-4cb2-93d8-fd7f661ee356;#84;#Writing/Editing/Publishing|ee6528d5-e64f-4a09-9383-d77c8cc5ad53</vt:lpwstr>
  </property>
  <property fmtid="{D5CDD505-2E9C-101B-9397-08002B2CF9AE}" pid="17" name="Department31344">
    <vt:lpwstr>43;#Executive|34e2a94b-1e20-45ff-95f3-7511823aee61</vt:lpwstr>
  </property>
  <property fmtid="{D5CDD505-2E9C-101B-9397-08002B2CF9AE}" pid="18" name="DocumentCategory">
    <vt:lpwstr>93;#Template|2052b62c-f92b-4b39-896d-302f16a65d2f</vt:lpwstr>
  </property>
</Properties>
</file>